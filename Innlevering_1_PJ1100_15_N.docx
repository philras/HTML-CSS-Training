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3DE" w:rsidRPr="008804ED" w:rsidRDefault="00337DB0" w:rsidP="00944FD7">
      <w:pPr>
        <w:pStyle w:val="Overskrift1"/>
        <w:jc w:val="center"/>
        <w:rPr>
          <w:sz w:val="28"/>
          <w:szCs w:val="28"/>
        </w:rPr>
      </w:pPr>
      <w:r>
        <w:rPr>
          <w:sz w:val="28"/>
          <w:szCs w:val="28"/>
        </w:rPr>
        <w:t>Westerdals ACT Avdeling Teknologi</w:t>
      </w:r>
      <w:r w:rsidR="00EF53DE" w:rsidRPr="008804ED">
        <w:rPr>
          <w:sz w:val="28"/>
          <w:szCs w:val="28"/>
        </w:rPr>
        <w:t xml:space="preserve"> </w:t>
      </w:r>
      <w:r w:rsidR="00EF53DE" w:rsidRPr="008804ED">
        <w:rPr>
          <w:sz w:val="28"/>
          <w:szCs w:val="28"/>
        </w:rPr>
        <w:br/>
      </w:r>
      <w:r w:rsidR="005F6DE1">
        <w:rPr>
          <w:sz w:val="28"/>
          <w:szCs w:val="28"/>
        </w:rPr>
        <w:t>I</w:t>
      </w:r>
      <w:r w:rsidR="00A420DF" w:rsidRPr="008804ED">
        <w:rPr>
          <w:sz w:val="28"/>
          <w:szCs w:val="28"/>
        </w:rPr>
        <w:t>nnlevering</w:t>
      </w:r>
      <w:r w:rsidR="00EF53DE" w:rsidRPr="008804ED">
        <w:rPr>
          <w:sz w:val="28"/>
          <w:szCs w:val="28"/>
        </w:rPr>
        <w:t xml:space="preserve"> </w:t>
      </w:r>
      <w:r w:rsidR="00EF53DE" w:rsidRPr="008804ED">
        <w:rPr>
          <w:sz w:val="28"/>
          <w:szCs w:val="28"/>
        </w:rPr>
        <w:br/>
      </w:r>
      <w:r w:rsidR="00FD667F" w:rsidRPr="008804ED">
        <w:rPr>
          <w:sz w:val="28"/>
          <w:szCs w:val="28"/>
        </w:rPr>
        <w:t xml:space="preserve">PJ 1100 Kreativt </w:t>
      </w:r>
      <w:proofErr w:type="spellStart"/>
      <w:r w:rsidR="00D329C9">
        <w:rPr>
          <w:sz w:val="28"/>
          <w:szCs w:val="28"/>
        </w:rPr>
        <w:t>w</w:t>
      </w:r>
      <w:r w:rsidR="004C4365" w:rsidRPr="008804ED">
        <w:rPr>
          <w:sz w:val="28"/>
          <w:szCs w:val="28"/>
        </w:rPr>
        <w:t>ebprosjekt</w:t>
      </w:r>
      <w:proofErr w:type="spellEnd"/>
    </w:p>
    <w:p w:rsidR="001041F5" w:rsidRDefault="001041F5" w:rsidP="00EA2AE1">
      <w:pPr>
        <w:rPr>
          <w:rFonts w:ascii="Times New Roman" w:hAnsi="Times New Roman"/>
          <w:b/>
          <w:sz w:val="24"/>
        </w:rPr>
      </w:pPr>
    </w:p>
    <w:p w:rsidR="0021702C" w:rsidRPr="00944FD7" w:rsidRDefault="00ED0FCE" w:rsidP="00EA2AE1">
      <w:pPr>
        <w:rPr>
          <w:rFonts w:ascii="Times New Roman" w:hAnsi="Times New Roman"/>
          <w:sz w:val="24"/>
        </w:rPr>
      </w:pPr>
      <w:r w:rsidRPr="00944FD7">
        <w:rPr>
          <w:rFonts w:ascii="Times New Roman" w:hAnsi="Times New Roman"/>
          <w:b/>
          <w:sz w:val="24"/>
        </w:rPr>
        <w:t>Frist:</w:t>
      </w:r>
      <w:r w:rsidRPr="00944FD7">
        <w:rPr>
          <w:rFonts w:ascii="Times New Roman" w:hAnsi="Times New Roman"/>
          <w:sz w:val="24"/>
        </w:rPr>
        <w:t xml:space="preserve"> </w:t>
      </w:r>
      <w:r w:rsidR="008D5BF6">
        <w:rPr>
          <w:rFonts w:ascii="Times New Roman" w:hAnsi="Times New Roman"/>
          <w:sz w:val="24"/>
        </w:rPr>
        <w:t xml:space="preserve">Søndag </w:t>
      </w:r>
      <w:r w:rsidR="001C7EE3">
        <w:rPr>
          <w:rFonts w:ascii="Times New Roman" w:hAnsi="Times New Roman"/>
          <w:sz w:val="24"/>
        </w:rPr>
        <w:t>11</w:t>
      </w:r>
      <w:r w:rsidR="008D5BF6">
        <w:rPr>
          <w:rFonts w:ascii="Times New Roman" w:hAnsi="Times New Roman"/>
          <w:sz w:val="24"/>
        </w:rPr>
        <w:t>.</w:t>
      </w:r>
      <w:r w:rsidR="001C7EE3">
        <w:rPr>
          <w:rFonts w:ascii="Times New Roman" w:hAnsi="Times New Roman"/>
          <w:sz w:val="24"/>
        </w:rPr>
        <w:t>10</w:t>
      </w:r>
      <w:r w:rsidR="008D5BF6">
        <w:rPr>
          <w:rFonts w:ascii="Times New Roman" w:hAnsi="Times New Roman"/>
          <w:sz w:val="24"/>
        </w:rPr>
        <w:t>.1</w:t>
      </w:r>
      <w:r w:rsidR="00627B3F">
        <w:rPr>
          <w:rFonts w:ascii="Times New Roman" w:hAnsi="Times New Roman"/>
          <w:sz w:val="24"/>
        </w:rPr>
        <w:t>5</w:t>
      </w:r>
      <w:r w:rsidR="009734CB" w:rsidRPr="00944FD7">
        <w:rPr>
          <w:rFonts w:ascii="Times New Roman" w:hAnsi="Times New Roman"/>
          <w:sz w:val="24"/>
        </w:rPr>
        <w:t xml:space="preserve"> </w:t>
      </w:r>
      <w:r w:rsidR="006C60E0" w:rsidRPr="00944FD7">
        <w:rPr>
          <w:rFonts w:ascii="Times New Roman" w:hAnsi="Times New Roman"/>
          <w:sz w:val="24"/>
        </w:rPr>
        <w:t xml:space="preserve">kl. </w:t>
      </w:r>
      <w:r w:rsidR="003267B3">
        <w:rPr>
          <w:rFonts w:ascii="Times New Roman" w:hAnsi="Times New Roman"/>
          <w:sz w:val="24"/>
        </w:rPr>
        <w:t>23:55</w:t>
      </w:r>
    </w:p>
    <w:p w:rsidR="00DC3404" w:rsidRPr="00944FD7" w:rsidRDefault="00DC3404" w:rsidP="00EA2AE1">
      <w:pPr>
        <w:pBdr>
          <w:bottom w:val="single" w:sz="12" w:space="1" w:color="auto"/>
        </w:pBdr>
        <w:rPr>
          <w:rFonts w:ascii="Times New Roman" w:hAnsi="Times New Roman"/>
          <w:b/>
          <w:sz w:val="24"/>
        </w:rPr>
      </w:pPr>
      <w:r w:rsidRPr="00944FD7">
        <w:rPr>
          <w:rFonts w:ascii="Times New Roman" w:hAnsi="Times New Roman"/>
          <w:b/>
          <w:sz w:val="24"/>
        </w:rPr>
        <w:t>Individuell innlevering</w:t>
      </w:r>
    </w:p>
    <w:p w:rsidR="00E47421" w:rsidRDefault="00E47421" w:rsidP="00261C1F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Merknader: </w:t>
      </w:r>
    </w:p>
    <w:p w:rsidR="00E47421" w:rsidRDefault="00AC7991" w:rsidP="00E47421">
      <w:pPr>
        <w:pStyle w:val="Listeavsnitt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Svarene på alle</w:t>
      </w:r>
      <w:r w:rsidR="00E47421" w:rsidRPr="005B641D">
        <w:rPr>
          <w:rFonts w:ascii="Times New Roman" w:hAnsi="Times New Roman"/>
          <w:sz w:val="24"/>
        </w:rPr>
        <w:t xml:space="preserve"> oppgave</w:t>
      </w:r>
      <w:r w:rsidR="003556B7">
        <w:rPr>
          <w:rFonts w:ascii="Times New Roman" w:hAnsi="Times New Roman"/>
          <w:sz w:val="24"/>
        </w:rPr>
        <w:t>r</w:t>
      </w:r>
      <w:r w:rsidR="00C14797">
        <w:rPr>
          <w:rFonts w:ascii="Times New Roman" w:hAnsi="Times New Roman"/>
          <w:sz w:val="24"/>
        </w:rPr>
        <w:t>, inklusivt bilder,</w:t>
      </w:r>
      <w:r w:rsidR="00B90B31">
        <w:rPr>
          <w:rFonts w:ascii="Times New Roman" w:hAnsi="Times New Roman"/>
          <w:sz w:val="24"/>
        </w:rPr>
        <w:t xml:space="preserve"> mapper osv.</w:t>
      </w:r>
      <w:r w:rsidR="00E47421" w:rsidRPr="005B641D">
        <w:rPr>
          <w:rFonts w:ascii="Times New Roman" w:hAnsi="Times New Roman"/>
          <w:sz w:val="24"/>
        </w:rPr>
        <w:t xml:space="preserve"> skal til slutt legges i </w:t>
      </w:r>
      <w:r w:rsidR="008705D1">
        <w:rPr>
          <w:rFonts w:ascii="Times New Roman" w:hAnsi="Times New Roman"/>
          <w:sz w:val="24"/>
        </w:rPr>
        <w:t>é</w:t>
      </w:r>
      <w:r w:rsidR="00E47421" w:rsidRPr="005B641D">
        <w:rPr>
          <w:rFonts w:ascii="Times New Roman" w:hAnsi="Times New Roman"/>
          <w:sz w:val="24"/>
        </w:rPr>
        <w:t xml:space="preserve">n mappe som </w:t>
      </w:r>
      <w:proofErr w:type="spellStart"/>
      <w:r w:rsidR="00E47421" w:rsidRPr="00EB6CC9">
        <w:rPr>
          <w:rFonts w:ascii="Times New Roman" w:hAnsi="Times New Roman"/>
          <w:i/>
          <w:sz w:val="24"/>
        </w:rPr>
        <w:t>zippes</w:t>
      </w:r>
      <w:proofErr w:type="spellEnd"/>
      <w:r w:rsidR="00E47421" w:rsidRPr="005B641D">
        <w:rPr>
          <w:rFonts w:ascii="Times New Roman" w:hAnsi="Times New Roman"/>
          <w:sz w:val="24"/>
        </w:rPr>
        <w:t xml:space="preserve"> eller </w:t>
      </w:r>
      <w:r w:rsidR="00E47421" w:rsidRPr="00EB6CC9">
        <w:rPr>
          <w:rFonts w:ascii="Times New Roman" w:hAnsi="Times New Roman"/>
          <w:i/>
          <w:sz w:val="24"/>
        </w:rPr>
        <w:t>rares</w:t>
      </w:r>
      <w:r w:rsidR="00E47421" w:rsidRPr="005B641D">
        <w:rPr>
          <w:rFonts w:ascii="Times New Roman" w:hAnsi="Times New Roman"/>
          <w:sz w:val="24"/>
        </w:rPr>
        <w:t xml:space="preserve"> før opplastning til </w:t>
      </w:r>
      <w:proofErr w:type="spellStart"/>
      <w:r w:rsidR="00E47421" w:rsidRPr="005B641D">
        <w:rPr>
          <w:rFonts w:ascii="Times New Roman" w:hAnsi="Times New Roman"/>
          <w:sz w:val="24"/>
        </w:rPr>
        <w:t>Itslearning</w:t>
      </w:r>
      <w:proofErr w:type="spellEnd"/>
      <w:r w:rsidR="00E47421" w:rsidRPr="005B641D">
        <w:rPr>
          <w:rFonts w:ascii="Times New Roman" w:hAnsi="Times New Roman"/>
          <w:sz w:val="24"/>
        </w:rPr>
        <w:t>.</w:t>
      </w:r>
    </w:p>
    <w:p w:rsidR="00D75913" w:rsidRDefault="00145375" w:rsidP="00E47421">
      <w:pPr>
        <w:pStyle w:val="Listeavsnitt"/>
        <w:numPr>
          <w:ilvl w:val="0"/>
          <w:numId w:val="19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Hvi</w:t>
      </w:r>
      <w:r w:rsidR="00507AA5">
        <w:rPr>
          <w:rFonts w:ascii="Times New Roman" w:hAnsi="Times New Roman"/>
          <w:sz w:val="24"/>
        </w:rPr>
        <w:t>s du er i tvil om noe i oppgaveteksten</w:t>
      </w:r>
      <w:r w:rsidR="00B82DCD">
        <w:rPr>
          <w:rFonts w:ascii="Times New Roman" w:hAnsi="Times New Roman"/>
          <w:sz w:val="24"/>
        </w:rPr>
        <w:t xml:space="preserve"> ta</w:t>
      </w:r>
      <w:r>
        <w:rPr>
          <w:rFonts w:ascii="Times New Roman" w:hAnsi="Times New Roman"/>
          <w:sz w:val="24"/>
        </w:rPr>
        <w:t xml:space="preserve"> kontakt</w:t>
      </w:r>
      <w:r w:rsidR="00B82DCD">
        <w:rPr>
          <w:rFonts w:ascii="Times New Roman" w:hAnsi="Times New Roman"/>
          <w:sz w:val="24"/>
        </w:rPr>
        <w:t xml:space="preserve"> på</w:t>
      </w:r>
      <w:r w:rsidR="00C54175">
        <w:rPr>
          <w:rFonts w:ascii="Times New Roman" w:hAnsi="Times New Roman"/>
          <w:sz w:val="24"/>
        </w:rPr>
        <w:t xml:space="preserve"> epost</w:t>
      </w:r>
      <w:r>
        <w:rPr>
          <w:rFonts w:ascii="Times New Roman" w:hAnsi="Times New Roman"/>
          <w:sz w:val="24"/>
        </w:rPr>
        <w:t xml:space="preserve"> </w:t>
      </w:r>
      <w:hyperlink r:id="rId8" w:history="1">
        <w:r w:rsidR="00711F73" w:rsidRPr="00F40207">
          <w:rPr>
            <w:rStyle w:val="Hyperkobling"/>
            <w:rFonts w:ascii="Times New Roman" w:hAnsi="Times New Roman"/>
            <w:sz w:val="24"/>
          </w:rPr>
          <w:t>gonrol@westerdals.no</w:t>
        </w:r>
      </w:hyperlink>
    </w:p>
    <w:p w:rsidR="004D3108" w:rsidRDefault="004D3108" w:rsidP="004D3108">
      <w:pPr>
        <w:rPr>
          <w:rFonts w:ascii="Times New Roman" w:hAnsi="Times New Roman"/>
          <w:b/>
          <w:sz w:val="28"/>
        </w:rPr>
      </w:pPr>
      <w:r w:rsidRPr="004D3108">
        <w:rPr>
          <w:rFonts w:ascii="Times New Roman" w:hAnsi="Times New Roman"/>
          <w:b/>
          <w:sz w:val="28"/>
        </w:rPr>
        <w:t xml:space="preserve">Oppgave </w:t>
      </w:r>
      <w:r>
        <w:rPr>
          <w:rFonts w:ascii="Times New Roman" w:hAnsi="Times New Roman"/>
          <w:b/>
          <w:sz w:val="28"/>
        </w:rPr>
        <w:t>1</w:t>
      </w:r>
      <w:r w:rsidRPr="004D3108">
        <w:rPr>
          <w:rFonts w:ascii="Times New Roman" w:hAnsi="Times New Roman"/>
          <w:b/>
          <w:sz w:val="28"/>
        </w:rPr>
        <w:t>. Box-</w:t>
      </w:r>
      <w:proofErr w:type="spellStart"/>
      <w:r w:rsidRPr="004D3108">
        <w:rPr>
          <w:rFonts w:ascii="Times New Roman" w:hAnsi="Times New Roman"/>
          <w:b/>
          <w:sz w:val="28"/>
        </w:rPr>
        <w:t>model</w:t>
      </w:r>
      <w:proofErr w:type="spellEnd"/>
      <w:r w:rsidR="00614F55">
        <w:rPr>
          <w:rFonts w:ascii="Times New Roman" w:hAnsi="Times New Roman"/>
          <w:b/>
          <w:sz w:val="28"/>
        </w:rPr>
        <w:t xml:space="preserve"> (1</w:t>
      </w:r>
      <w:r w:rsidR="00E7043B">
        <w:rPr>
          <w:rFonts w:ascii="Times New Roman" w:hAnsi="Times New Roman"/>
          <w:b/>
          <w:sz w:val="28"/>
        </w:rPr>
        <w:t>0</w:t>
      </w:r>
      <w:r w:rsidR="00614F55">
        <w:rPr>
          <w:rFonts w:ascii="Times New Roman" w:hAnsi="Times New Roman"/>
          <w:b/>
          <w:sz w:val="28"/>
        </w:rPr>
        <w:t>%)</w:t>
      </w:r>
    </w:p>
    <w:p w:rsidR="002474C4" w:rsidRDefault="002474C4" w:rsidP="004D3108">
      <w:pPr>
        <w:rPr>
          <w:rFonts w:ascii="Times New Roman" w:hAnsi="Times New Roman"/>
          <w:sz w:val="24"/>
        </w:rPr>
      </w:pPr>
      <w:r w:rsidRPr="002474C4">
        <w:rPr>
          <w:rFonts w:ascii="Times New Roman" w:hAnsi="Times New Roman"/>
          <w:sz w:val="24"/>
        </w:rPr>
        <w:t>Box-</w:t>
      </w:r>
      <w:proofErr w:type="spellStart"/>
      <w:r>
        <w:rPr>
          <w:rFonts w:ascii="Times New Roman" w:hAnsi="Times New Roman"/>
          <w:sz w:val="24"/>
        </w:rPr>
        <w:t>model</w:t>
      </w:r>
      <w:proofErr w:type="spellEnd"/>
      <w:r>
        <w:rPr>
          <w:rFonts w:ascii="Times New Roman" w:hAnsi="Times New Roman"/>
          <w:sz w:val="24"/>
        </w:rPr>
        <w:t xml:space="preserve"> referer </w:t>
      </w:r>
      <w:r w:rsidR="004C0F35">
        <w:rPr>
          <w:rFonts w:ascii="Times New Roman" w:hAnsi="Times New Roman"/>
          <w:sz w:val="24"/>
        </w:rPr>
        <w:t xml:space="preserve">til </w:t>
      </w:r>
      <w:proofErr w:type="spellStart"/>
      <w:r>
        <w:rPr>
          <w:rFonts w:ascii="Times New Roman" w:hAnsi="Times New Roman"/>
          <w:sz w:val="24"/>
        </w:rPr>
        <w:t>padding</w:t>
      </w:r>
      <w:proofErr w:type="spellEnd"/>
      <w:r>
        <w:rPr>
          <w:rFonts w:ascii="Times New Roman" w:hAnsi="Times New Roman"/>
          <w:sz w:val="24"/>
        </w:rPr>
        <w:t>, border og margin.</w:t>
      </w:r>
      <w:r w:rsidR="00EA50D1">
        <w:rPr>
          <w:rFonts w:ascii="Times New Roman" w:hAnsi="Times New Roman"/>
          <w:sz w:val="24"/>
        </w:rPr>
        <w:t xml:space="preserve"> I denne oppgaven skal d</w:t>
      </w:r>
      <w:r w:rsidR="00595F8D">
        <w:rPr>
          <w:rFonts w:ascii="Times New Roman" w:hAnsi="Times New Roman"/>
          <w:sz w:val="24"/>
        </w:rPr>
        <w:t xml:space="preserve">u </w:t>
      </w:r>
      <w:r w:rsidR="004C0F35">
        <w:rPr>
          <w:rFonts w:ascii="Times New Roman" w:hAnsi="Times New Roman"/>
          <w:sz w:val="24"/>
        </w:rPr>
        <w:t xml:space="preserve">gjenskape </w:t>
      </w:r>
      <w:r w:rsidR="00595F8D">
        <w:rPr>
          <w:rFonts w:ascii="Times New Roman" w:hAnsi="Times New Roman"/>
          <w:sz w:val="24"/>
        </w:rPr>
        <w:t>det som vises på skjermbildet</w:t>
      </w:r>
      <w:r w:rsidR="00EA50D1">
        <w:rPr>
          <w:rFonts w:ascii="Times New Roman" w:hAnsi="Times New Roman"/>
          <w:sz w:val="24"/>
        </w:rPr>
        <w:t xml:space="preserve"> nedenfor</w:t>
      </w:r>
      <w:r w:rsidR="009B0636">
        <w:rPr>
          <w:rFonts w:ascii="Times New Roman" w:hAnsi="Times New Roman"/>
          <w:sz w:val="24"/>
        </w:rPr>
        <w:t xml:space="preserve"> med kun </w:t>
      </w:r>
      <w:r w:rsidR="005073C1">
        <w:rPr>
          <w:rFonts w:ascii="Times New Roman" w:hAnsi="Times New Roman"/>
          <w:sz w:val="24"/>
        </w:rPr>
        <w:t xml:space="preserve">to </w:t>
      </w:r>
      <w:r w:rsidR="009B0636">
        <w:rPr>
          <w:rFonts w:ascii="Times New Roman" w:hAnsi="Times New Roman"/>
          <w:sz w:val="24"/>
        </w:rPr>
        <w:t>&lt;div&gt;</w:t>
      </w:r>
      <w:r w:rsidR="00052E8B">
        <w:rPr>
          <w:rFonts w:ascii="Times New Roman" w:hAnsi="Times New Roman"/>
          <w:sz w:val="24"/>
        </w:rPr>
        <w:t xml:space="preserve">, </w:t>
      </w:r>
      <w:r w:rsidR="005073C1">
        <w:rPr>
          <w:rFonts w:ascii="Times New Roman" w:hAnsi="Times New Roman"/>
          <w:sz w:val="24"/>
        </w:rPr>
        <w:t xml:space="preserve">én </w:t>
      </w:r>
      <w:r w:rsidR="00052E8B">
        <w:rPr>
          <w:rFonts w:ascii="Times New Roman" w:hAnsi="Times New Roman"/>
          <w:sz w:val="24"/>
        </w:rPr>
        <w:t>&lt;p&gt;</w:t>
      </w:r>
      <w:r w:rsidR="009B0636">
        <w:rPr>
          <w:rFonts w:ascii="Times New Roman" w:hAnsi="Times New Roman"/>
          <w:sz w:val="24"/>
        </w:rPr>
        <w:t xml:space="preserve"> </w:t>
      </w:r>
      <w:r w:rsidR="00CB3335">
        <w:rPr>
          <w:rFonts w:ascii="Times New Roman" w:hAnsi="Times New Roman"/>
          <w:sz w:val="24"/>
        </w:rPr>
        <w:t>og</w:t>
      </w:r>
      <w:r w:rsidR="009B0636">
        <w:rPr>
          <w:rFonts w:ascii="Times New Roman" w:hAnsi="Times New Roman"/>
          <w:sz w:val="24"/>
        </w:rPr>
        <w:t xml:space="preserve"> følgende </w:t>
      </w:r>
      <w:r w:rsidR="003556DE">
        <w:rPr>
          <w:rFonts w:ascii="Times New Roman" w:hAnsi="Times New Roman"/>
          <w:sz w:val="24"/>
        </w:rPr>
        <w:t>CSS-</w:t>
      </w:r>
      <w:r w:rsidR="009B0636">
        <w:rPr>
          <w:rFonts w:ascii="Times New Roman" w:hAnsi="Times New Roman"/>
          <w:sz w:val="24"/>
        </w:rPr>
        <w:t>egenskaper</w:t>
      </w:r>
      <w:r w:rsidR="00EA50D1">
        <w:rPr>
          <w:rFonts w:ascii="Times New Roman" w:hAnsi="Times New Roman"/>
          <w:sz w:val="24"/>
        </w:rPr>
        <w:t>:</w:t>
      </w:r>
    </w:p>
    <w:p w:rsidR="00EA50D1" w:rsidRDefault="00EA50D1" w:rsidP="00EA50D1">
      <w:pPr>
        <w:pStyle w:val="Listeavsnitt"/>
        <w:numPr>
          <w:ilvl w:val="0"/>
          <w:numId w:val="19"/>
        </w:numPr>
        <w:rPr>
          <w:rFonts w:ascii="Times New Roman" w:hAnsi="Times New Roman"/>
          <w:sz w:val="24"/>
          <w:lang w:val="en-US"/>
        </w:rPr>
      </w:pPr>
      <w:r w:rsidRPr="00EA50D1">
        <w:rPr>
          <w:rFonts w:ascii="Times New Roman" w:hAnsi="Times New Roman"/>
          <w:sz w:val="24"/>
          <w:lang w:val="en-US"/>
        </w:rPr>
        <w:t>padding, border, margin, border-radius, width, height</w:t>
      </w:r>
      <w:r w:rsidR="00E9745C">
        <w:rPr>
          <w:rFonts w:ascii="Times New Roman" w:hAnsi="Times New Roman"/>
          <w:sz w:val="24"/>
          <w:lang w:val="en-US"/>
        </w:rPr>
        <w:t>, background-color</w:t>
      </w:r>
      <w:r w:rsidR="009E20C0">
        <w:rPr>
          <w:rFonts w:ascii="Times New Roman" w:hAnsi="Times New Roman"/>
          <w:sz w:val="24"/>
          <w:lang w:val="en-US"/>
        </w:rPr>
        <w:t>,</w:t>
      </w:r>
      <w:r w:rsidR="00EC5A90">
        <w:rPr>
          <w:rFonts w:ascii="Times New Roman" w:hAnsi="Times New Roman"/>
          <w:sz w:val="24"/>
          <w:lang w:val="en-US"/>
        </w:rPr>
        <w:t xml:space="preserve"> color</w:t>
      </w:r>
      <w:r w:rsidR="004A2662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4A2662">
        <w:rPr>
          <w:rFonts w:ascii="Times New Roman" w:hAnsi="Times New Roman"/>
          <w:sz w:val="24"/>
          <w:lang w:val="en-US"/>
        </w:rPr>
        <w:t>og</w:t>
      </w:r>
      <w:proofErr w:type="spellEnd"/>
      <w:r w:rsidR="00EC5A90">
        <w:rPr>
          <w:rFonts w:ascii="Times New Roman" w:hAnsi="Times New Roman"/>
          <w:sz w:val="24"/>
          <w:lang w:val="en-US"/>
        </w:rPr>
        <w:t xml:space="preserve"> </w:t>
      </w:r>
      <w:r w:rsidR="00372D42">
        <w:rPr>
          <w:rFonts w:ascii="Times New Roman" w:hAnsi="Times New Roman"/>
          <w:sz w:val="24"/>
          <w:lang w:val="en-US"/>
        </w:rPr>
        <w:t>text-align</w:t>
      </w:r>
    </w:p>
    <w:p w:rsidR="00E40AD6" w:rsidRPr="00E40AD6" w:rsidRDefault="00FD74BC" w:rsidP="00EC41D7">
      <w:pPr>
        <w:jc w:val="center"/>
        <w:rPr>
          <w:rFonts w:ascii="Times New Roman" w:hAnsi="Times New Roman"/>
          <w:b/>
          <w:sz w:val="24"/>
          <w:lang w:val="en-US"/>
        </w:rPr>
      </w:pPr>
      <w:r>
        <w:rPr>
          <w:noProof/>
          <w:lang w:eastAsia="nb-NO"/>
        </w:rPr>
        <w:drawing>
          <wp:inline distT="0" distB="0" distL="0" distR="0" wp14:anchorId="17986890" wp14:editId="4D3D204C">
            <wp:extent cx="2762346" cy="467677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7567" cy="47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D6D" w:rsidRPr="00C63D6D" w:rsidRDefault="00C63D6D" w:rsidP="00C63D6D">
      <w:pPr>
        <w:rPr>
          <w:rFonts w:ascii="Times New Roman" w:hAnsi="Times New Roman"/>
          <w:b/>
          <w:sz w:val="24"/>
          <w:lang w:val="en-US"/>
        </w:rPr>
      </w:pPr>
    </w:p>
    <w:p w:rsidR="00377752" w:rsidRDefault="00377752">
      <w:pPr>
        <w:spacing w:after="0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6A0375" w:rsidRDefault="006A0375" w:rsidP="006A0375">
      <w:pPr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6535E4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Oppgave </w:t>
      </w:r>
      <w:r w:rsidR="004D3108">
        <w:rPr>
          <w:rFonts w:ascii="Times New Roman" w:hAnsi="Times New Roman"/>
          <w:b/>
          <w:color w:val="000000" w:themeColor="text1"/>
          <w:sz w:val="28"/>
          <w:szCs w:val="28"/>
        </w:rPr>
        <w:t>2</w:t>
      </w:r>
      <w:r w:rsidRPr="006535E4">
        <w:rPr>
          <w:rFonts w:ascii="Times New Roman" w:hAnsi="Times New Roman"/>
          <w:b/>
          <w:color w:val="000000" w:themeColor="text1"/>
          <w:sz w:val="28"/>
          <w:szCs w:val="28"/>
        </w:rPr>
        <w:t xml:space="preserve">. </w:t>
      </w:r>
      <w:proofErr w:type="spellStart"/>
      <w:r w:rsidR="00620C09">
        <w:rPr>
          <w:rFonts w:ascii="Times New Roman" w:hAnsi="Times New Roman"/>
          <w:b/>
          <w:color w:val="000000" w:themeColor="text1"/>
          <w:sz w:val="28"/>
          <w:szCs w:val="28"/>
        </w:rPr>
        <w:t>Filstioppgave</w:t>
      </w:r>
      <w:proofErr w:type="spellEnd"/>
      <w:r w:rsidR="0012283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122834">
        <w:rPr>
          <w:rFonts w:ascii="Times New Roman" w:hAnsi="Times New Roman"/>
          <w:b/>
          <w:sz w:val="28"/>
        </w:rPr>
        <w:t>(20%)</w:t>
      </w:r>
    </w:p>
    <w:p w:rsidR="00DE34E9" w:rsidRDefault="00AA66C5" w:rsidP="006A0375">
      <w:p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 xml:space="preserve">Det følger </w:t>
      </w:r>
      <w:r w:rsidR="0035280F">
        <w:rPr>
          <w:rFonts w:ascii="Times New Roman" w:hAnsi="Times New Roman"/>
          <w:color w:val="000000" w:themeColor="text1"/>
          <w:sz w:val="24"/>
          <w:szCs w:val="28"/>
        </w:rPr>
        <w:t xml:space="preserve">med </w:t>
      </w:r>
      <w:r>
        <w:rPr>
          <w:rFonts w:ascii="Times New Roman" w:hAnsi="Times New Roman"/>
          <w:color w:val="000000" w:themeColor="text1"/>
          <w:sz w:val="24"/>
          <w:szCs w:val="28"/>
        </w:rPr>
        <w:t xml:space="preserve">en mappe som heter </w:t>
      </w:r>
      <w:r w:rsidRPr="00CB3BC3">
        <w:rPr>
          <w:rFonts w:ascii="Times New Roman" w:hAnsi="Times New Roman"/>
          <w:b/>
          <w:color w:val="000000" w:themeColor="text1"/>
          <w:sz w:val="24"/>
          <w:szCs w:val="28"/>
        </w:rPr>
        <w:t>produktnettsted</w:t>
      </w:r>
      <w:r w:rsidR="00CB3BC3">
        <w:rPr>
          <w:rFonts w:ascii="Times New Roman" w:hAnsi="Times New Roman"/>
          <w:b/>
          <w:color w:val="000000" w:themeColor="text1"/>
          <w:sz w:val="24"/>
          <w:szCs w:val="28"/>
        </w:rPr>
        <w:t xml:space="preserve"> </w:t>
      </w:r>
      <w:r w:rsidR="00CB3BC3">
        <w:rPr>
          <w:rFonts w:ascii="Times New Roman" w:hAnsi="Times New Roman"/>
          <w:color w:val="000000" w:themeColor="text1"/>
          <w:sz w:val="24"/>
          <w:szCs w:val="28"/>
        </w:rPr>
        <w:t xml:space="preserve">som inneholder 2 HTML-filer, mapper med bilder og mappe for CSS-fil. </w:t>
      </w:r>
      <w:r w:rsidR="009A6FA7">
        <w:rPr>
          <w:rFonts w:ascii="Times New Roman" w:hAnsi="Times New Roman"/>
          <w:color w:val="000000" w:themeColor="text1"/>
          <w:sz w:val="24"/>
          <w:szCs w:val="28"/>
        </w:rPr>
        <w:t xml:space="preserve">Gjenskap det som vises </w:t>
      </w:r>
      <w:r w:rsidR="00544041">
        <w:rPr>
          <w:rFonts w:ascii="Times New Roman" w:hAnsi="Times New Roman"/>
          <w:color w:val="000000" w:themeColor="text1"/>
          <w:sz w:val="24"/>
          <w:szCs w:val="28"/>
        </w:rPr>
        <w:t xml:space="preserve">på skjermbildene </w:t>
      </w:r>
      <w:r w:rsidR="009A6FA7">
        <w:rPr>
          <w:rFonts w:ascii="Times New Roman" w:hAnsi="Times New Roman"/>
          <w:color w:val="000000" w:themeColor="text1"/>
          <w:sz w:val="24"/>
          <w:szCs w:val="28"/>
        </w:rPr>
        <w:t>nedenfor</w:t>
      </w:r>
      <w:r w:rsidR="00CB6FCC">
        <w:rPr>
          <w:rFonts w:ascii="Times New Roman" w:hAnsi="Times New Roman"/>
          <w:color w:val="000000" w:themeColor="text1"/>
          <w:sz w:val="24"/>
          <w:szCs w:val="28"/>
        </w:rPr>
        <w:t xml:space="preserve"> med HTML</w:t>
      </w:r>
      <w:r w:rsidR="006C5890">
        <w:rPr>
          <w:rFonts w:ascii="Times New Roman" w:hAnsi="Times New Roman"/>
          <w:color w:val="000000" w:themeColor="text1"/>
          <w:sz w:val="24"/>
          <w:szCs w:val="28"/>
        </w:rPr>
        <w:t>5</w:t>
      </w:r>
      <w:r w:rsidR="00CB6FCC">
        <w:rPr>
          <w:rFonts w:ascii="Times New Roman" w:hAnsi="Times New Roman"/>
          <w:color w:val="000000" w:themeColor="text1"/>
          <w:sz w:val="24"/>
          <w:szCs w:val="28"/>
        </w:rPr>
        <w:t xml:space="preserve"> og CSS</w:t>
      </w:r>
      <w:r w:rsidR="009A6FA7">
        <w:rPr>
          <w:rFonts w:ascii="Times New Roman" w:hAnsi="Times New Roman"/>
          <w:color w:val="000000" w:themeColor="text1"/>
          <w:sz w:val="24"/>
          <w:szCs w:val="28"/>
        </w:rPr>
        <w:t xml:space="preserve">. </w:t>
      </w:r>
    </w:p>
    <w:p w:rsidR="009A6FA7" w:rsidRPr="006801EA" w:rsidRDefault="009A6FA7" w:rsidP="006A0375">
      <w:pPr>
        <w:rPr>
          <w:rFonts w:ascii="Times New Roman" w:hAnsi="Times New Roman"/>
          <w:b/>
          <w:color w:val="000000" w:themeColor="text1"/>
          <w:sz w:val="24"/>
          <w:szCs w:val="28"/>
        </w:rPr>
      </w:pPr>
      <w:r w:rsidRPr="006801EA">
        <w:rPr>
          <w:rFonts w:ascii="Times New Roman" w:hAnsi="Times New Roman"/>
          <w:b/>
          <w:color w:val="000000" w:themeColor="text1"/>
          <w:sz w:val="24"/>
          <w:szCs w:val="28"/>
        </w:rPr>
        <w:t>Følgende krav gjelder:</w:t>
      </w:r>
    </w:p>
    <w:p w:rsidR="009A6FA7" w:rsidRDefault="009A6FA7" w:rsidP="009A6FA7">
      <w:pPr>
        <w:pStyle w:val="Listeavsnitt"/>
        <w:numPr>
          <w:ilvl w:val="0"/>
          <w:numId w:val="19"/>
        </w:num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Mappestrukturen skal ikke endres</w:t>
      </w:r>
    </w:p>
    <w:p w:rsidR="009A6FA7" w:rsidRDefault="00C14B39" w:rsidP="009A6FA7">
      <w:pPr>
        <w:pStyle w:val="Listeavsnitt"/>
        <w:numPr>
          <w:ilvl w:val="0"/>
          <w:numId w:val="19"/>
        </w:num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All CSS skal ligge i CSS</w:t>
      </w:r>
      <w:r w:rsidR="009A6FA7">
        <w:rPr>
          <w:rFonts w:ascii="Times New Roman" w:hAnsi="Times New Roman"/>
          <w:color w:val="000000" w:themeColor="text1"/>
          <w:sz w:val="24"/>
          <w:szCs w:val="28"/>
        </w:rPr>
        <w:t>-mappen</w:t>
      </w:r>
      <w:r w:rsidR="004D60F4">
        <w:rPr>
          <w:rFonts w:ascii="Times New Roman" w:hAnsi="Times New Roman"/>
          <w:color w:val="000000" w:themeColor="text1"/>
          <w:sz w:val="24"/>
          <w:szCs w:val="28"/>
        </w:rPr>
        <w:t xml:space="preserve"> i </w:t>
      </w:r>
      <w:r w:rsidR="00DD0C82">
        <w:rPr>
          <w:rFonts w:ascii="Times New Roman" w:hAnsi="Times New Roman"/>
          <w:color w:val="000000" w:themeColor="text1"/>
          <w:sz w:val="24"/>
          <w:szCs w:val="28"/>
        </w:rPr>
        <w:t xml:space="preserve">den ene </w:t>
      </w:r>
      <w:r>
        <w:rPr>
          <w:rFonts w:ascii="Times New Roman" w:hAnsi="Times New Roman"/>
          <w:color w:val="000000" w:themeColor="text1"/>
          <w:sz w:val="24"/>
          <w:szCs w:val="28"/>
        </w:rPr>
        <w:t>CSS</w:t>
      </w:r>
      <w:r w:rsidR="004D60F4">
        <w:rPr>
          <w:rFonts w:ascii="Times New Roman" w:hAnsi="Times New Roman"/>
          <w:color w:val="000000" w:themeColor="text1"/>
          <w:sz w:val="24"/>
          <w:szCs w:val="28"/>
        </w:rPr>
        <w:t>-filen</w:t>
      </w:r>
    </w:p>
    <w:p w:rsidR="004D60F4" w:rsidRDefault="004D60F4" w:rsidP="009A6FA7">
      <w:pPr>
        <w:pStyle w:val="Listeavsnitt"/>
        <w:numPr>
          <w:ilvl w:val="0"/>
          <w:numId w:val="19"/>
        </w:num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8"/>
        </w:rPr>
        <w:t>Både HTML og CSS</w:t>
      </w:r>
      <w:r w:rsidR="00781EEC">
        <w:rPr>
          <w:rFonts w:ascii="Times New Roman" w:hAnsi="Times New Roman"/>
          <w:color w:val="000000" w:themeColor="text1"/>
          <w:sz w:val="24"/>
          <w:szCs w:val="28"/>
        </w:rPr>
        <w:t xml:space="preserve"> skal valideres: </w:t>
      </w:r>
    </w:p>
    <w:p w:rsidR="00B0238F" w:rsidRDefault="00F903A0" w:rsidP="00B0238F">
      <w:pPr>
        <w:pStyle w:val="Listeavsnitt"/>
        <w:numPr>
          <w:ilvl w:val="1"/>
          <w:numId w:val="19"/>
        </w:numPr>
        <w:rPr>
          <w:rFonts w:ascii="Times New Roman" w:hAnsi="Times New Roman"/>
          <w:color w:val="000000" w:themeColor="text1"/>
          <w:sz w:val="24"/>
          <w:szCs w:val="28"/>
        </w:rPr>
      </w:pPr>
      <w:hyperlink r:id="rId10" w:anchor="validate_by_input" w:history="1">
        <w:r w:rsidR="00B0238F" w:rsidRPr="00CD0873">
          <w:rPr>
            <w:rStyle w:val="Hyperkobling"/>
            <w:rFonts w:ascii="Times New Roman" w:hAnsi="Times New Roman"/>
            <w:sz w:val="24"/>
            <w:szCs w:val="28"/>
          </w:rPr>
          <w:t>https://validator.w3.org/#validate_by_input</w:t>
        </w:r>
      </w:hyperlink>
    </w:p>
    <w:p w:rsidR="00781EEC" w:rsidRDefault="00F903A0" w:rsidP="00B0238F">
      <w:pPr>
        <w:pStyle w:val="Listeavsnitt"/>
        <w:numPr>
          <w:ilvl w:val="1"/>
          <w:numId w:val="19"/>
        </w:numPr>
        <w:rPr>
          <w:rFonts w:ascii="Times New Roman" w:hAnsi="Times New Roman"/>
          <w:color w:val="000000" w:themeColor="text1"/>
          <w:sz w:val="24"/>
          <w:szCs w:val="28"/>
        </w:rPr>
      </w:pPr>
      <w:hyperlink r:id="rId11" w:anchor="validate_by_input" w:history="1">
        <w:r w:rsidR="00172915" w:rsidRPr="00CD0873">
          <w:rPr>
            <w:rStyle w:val="Hyperkobling"/>
            <w:rFonts w:ascii="Times New Roman" w:hAnsi="Times New Roman"/>
            <w:sz w:val="24"/>
            <w:szCs w:val="28"/>
          </w:rPr>
          <w:t>https://jigsaw.w3.org/css-validator/validator.html.en#validate_by_input</w:t>
        </w:r>
      </w:hyperlink>
    </w:p>
    <w:p w:rsidR="00355EE1" w:rsidRDefault="009A5F1A" w:rsidP="00D24CDD">
      <w:pPr>
        <w:rPr>
          <w:rFonts w:ascii="Times New Roman" w:hAnsi="Times New Roman"/>
          <w:color w:val="000000" w:themeColor="text1"/>
          <w:sz w:val="24"/>
          <w:szCs w:val="28"/>
        </w:rPr>
      </w:pPr>
      <w:r>
        <w:rPr>
          <w:noProof/>
          <w:lang w:eastAsia="nb-NO"/>
        </w:rPr>
        <w:drawing>
          <wp:inline distT="0" distB="0" distL="0" distR="0" wp14:anchorId="2116BFC5" wp14:editId="7E9FB37B">
            <wp:extent cx="3086114" cy="4134684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9431" cy="416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BEB">
        <w:rPr>
          <w:rFonts w:ascii="Times New Roman" w:hAnsi="Times New Roman"/>
          <w:color w:val="000000" w:themeColor="text1"/>
          <w:sz w:val="24"/>
          <w:szCs w:val="28"/>
        </w:rPr>
        <w:t xml:space="preserve"> </w:t>
      </w:r>
      <w:r>
        <w:rPr>
          <w:noProof/>
          <w:lang w:eastAsia="nb-NO"/>
        </w:rPr>
        <w:drawing>
          <wp:inline distT="0" distB="0" distL="0" distR="0" wp14:anchorId="3F04C666" wp14:editId="5F0A0DFD">
            <wp:extent cx="3091218" cy="4141522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3402" cy="41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E1" w:rsidRPr="00D24CDD" w:rsidRDefault="00355EE1" w:rsidP="00D24CDD">
      <w:pPr>
        <w:rPr>
          <w:rFonts w:ascii="Times New Roman" w:hAnsi="Times New Roman"/>
          <w:color w:val="000000" w:themeColor="text1"/>
          <w:sz w:val="24"/>
          <w:szCs w:val="28"/>
        </w:rPr>
      </w:pPr>
    </w:p>
    <w:p w:rsidR="009110C9" w:rsidRDefault="009110C9">
      <w:pPr>
        <w:spacing w:after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:rsidR="00083552" w:rsidRDefault="00083552" w:rsidP="00083552">
      <w:pPr>
        <w:rPr>
          <w:rFonts w:ascii="Times New Roman" w:hAnsi="Times New Roman"/>
          <w:b/>
          <w:color w:val="auto"/>
          <w:sz w:val="28"/>
          <w:szCs w:val="28"/>
        </w:rPr>
      </w:pPr>
      <w:r w:rsidRPr="005E40C5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Oppgave </w:t>
      </w:r>
      <w:r w:rsidR="006531D3">
        <w:rPr>
          <w:rFonts w:ascii="Times New Roman" w:hAnsi="Times New Roman"/>
          <w:b/>
          <w:color w:val="auto"/>
          <w:sz w:val="28"/>
          <w:szCs w:val="28"/>
        </w:rPr>
        <w:t>3</w:t>
      </w:r>
      <w:bookmarkStart w:id="0" w:name="_GoBack"/>
      <w:bookmarkEnd w:id="0"/>
      <w:r w:rsidRPr="005E40C5">
        <w:rPr>
          <w:rFonts w:ascii="Times New Roman" w:hAnsi="Times New Roman"/>
          <w:b/>
          <w:color w:val="auto"/>
          <w:sz w:val="28"/>
          <w:szCs w:val="28"/>
        </w:rPr>
        <w:t xml:space="preserve">. </w:t>
      </w:r>
      <w:r>
        <w:rPr>
          <w:rFonts w:ascii="Times New Roman" w:hAnsi="Times New Roman"/>
          <w:b/>
          <w:color w:val="auto"/>
          <w:sz w:val="28"/>
          <w:szCs w:val="28"/>
        </w:rPr>
        <w:t>CSS3-transition/pseudoklasser</w:t>
      </w:r>
      <w:r w:rsidR="00517069">
        <w:rPr>
          <w:rFonts w:ascii="Times New Roman" w:hAnsi="Times New Roman"/>
          <w:b/>
          <w:color w:val="auto"/>
          <w:sz w:val="28"/>
          <w:szCs w:val="28"/>
        </w:rPr>
        <w:t>-oppgave</w:t>
      </w:r>
      <w:r w:rsidR="0045287E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45287E">
        <w:rPr>
          <w:rFonts w:ascii="Times New Roman" w:hAnsi="Times New Roman"/>
          <w:b/>
          <w:sz w:val="28"/>
        </w:rPr>
        <w:t>(20%)</w:t>
      </w:r>
    </w:p>
    <w:p w:rsidR="00083552" w:rsidRPr="00BA2A5B" w:rsidRDefault="00083552" w:rsidP="00083552">
      <w:pPr>
        <w:rPr>
          <w:rFonts w:ascii="Times New Roman" w:hAnsi="Times New Roman"/>
          <w:color w:val="auto"/>
          <w:sz w:val="24"/>
          <w:szCs w:val="28"/>
        </w:rPr>
      </w:pPr>
      <w:r w:rsidRPr="00620E2D">
        <w:rPr>
          <w:rFonts w:ascii="Times New Roman" w:hAnsi="Times New Roman"/>
          <w:b/>
          <w:color w:val="auto"/>
          <w:sz w:val="24"/>
          <w:szCs w:val="28"/>
        </w:rPr>
        <w:t>Merknad:</w:t>
      </w:r>
      <w:r>
        <w:rPr>
          <w:rFonts w:ascii="Times New Roman" w:hAnsi="Times New Roman"/>
          <w:color w:val="auto"/>
          <w:sz w:val="24"/>
          <w:szCs w:val="28"/>
        </w:rPr>
        <w:t xml:space="preserve"> Løsningen skal tilpasses </w:t>
      </w:r>
      <w:proofErr w:type="spellStart"/>
      <w:r>
        <w:rPr>
          <w:rFonts w:ascii="Times New Roman" w:hAnsi="Times New Roman"/>
          <w:color w:val="auto"/>
          <w:sz w:val="24"/>
          <w:szCs w:val="28"/>
        </w:rPr>
        <w:t>Chrome</w:t>
      </w:r>
      <w:proofErr w:type="spellEnd"/>
      <w:r>
        <w:rPr>
          <w:rFonts w:ascii="Times New Roman" w:hAnsi="Times New Roman"/>
          <w:color w:val="auto"/>
          <w:sz w:val="24"/>
          <w:szCs w:val="28"/>
        </w:rPr>
        <w:t>/Safari</w:t>
      </w:r>
    </w:p>
    <w:p w:rsidR="00083552" w:rsidRPr="00083552" w:rsidRDefault="006E397D" w:rsidP="00083552">
      <w:p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É</w:t>
      </w:r>
      <w:r w:rsidR="00083552" w:rsidRPr="00083552">
        <w:rPr>
          <w:rFonts w:ascii="Times New Roman" w:hAnsi="Times New Roman"/>
          <w:color w:val="auto"/>
          <w:sz w:val="24"/>
        </w:rPr>
        <w:t xml:space="preserve">n divisjon er opprinnelig liten, firkantet og rød. Du skal ved hjelp av target-pseudoklassen gjøre at når man klikker på lenkeknappene på siden (se skjermbilder under) animeres divisjonen med </w:t>
      </w:r>
      <w:proofErr w:type="spellStart"/>
      <w:r w:rsidR="00083552" w:rsidRPr="00083552">
        <w:rPr>
          <w:rFonts w:ascii="Times New Roman" w:hAnsi="Times New Roman"/>
          <w:color w:val="auto"/>
          <w:sz w:val="24"/>
        </w:rPr>
        <w:t>transition</w:t>
      </w:r>
      <w:proofErr w:type="spellEnd"/>
      <w:r w:rsidR="00083552" w:rsidRPr="00083552">
        <w:rPr>
          <w:rFonts w:ascii="Times New Roman" w:hAnsi="Times New Roman"/>
          <w:color w:val="auto"/>
          <w:sz w:val="24"/>
        </w:rPr>
        <w:t xml:space="preserve"> til det lenkeknappen angir. </w:t>
      </w:r>
    </w:p>
    <w:p w:rsidR="00083552" w:rsidRDefault="00083552" w:rsidP="00083552">
      <w:pPr>
        <w:rPr>
          <w:rFonts w:ascii="Times New Roman" w:hAnsi="Times New Roman"/>
          <w:color w:val="auto"/>
          <w:sz w:val="24"/>
        </w:rPr>
      </w:pPr>
      <w:r>
        <w:rPr>
          <w:noProof/>
          <w:lang w:eastAsia="nb-NO"/>
        </w:rPr>
        <w:drawing>
          <wp:inline distT="0" distB="0" distL="0" distR="0" wp14:anchorId="5494B1BE" wp14:editId="67739B11">
            <wp:extent cx="3086100" cy="2208105"/>
            <wp:effectExtent l="0" t="0" r="0" b="1905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5243" cy="223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auto"/>
          <w:sz w:val="24"/>
        </w:rPr>
        <w:t xml:space="preserve"> </w:t>
      </w:r>
      <w:r w:rsidR="00D72854">
        <w:rPr>
          <w:rFonts w:ascii="Times New Roman" w:hAnsi="Times New Roman"/>
          <w:color w:val="auto"/>
          <w:sz w:val="24"/>
        </w:rPr>
        <w:t xml:space="preserve"> </w:t>
      </w:r>
      <w:r>
        <w:rPr>
          <w:noProof/>
          <w:lang w:eastAsia="nb-NO"/>
        </w:rPr>
        <w:drawing>
          <wp:inline distT="0" distB="0" distL="0" distR="0" wp14:anchorId="5910BB3C" wp14:editId="71EBC163">
            <wp:extent cx="3057525" cy="2187663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9314" cy="221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auto"/>
          <w:sz w:val="24"/>
        </w:rPr>
        <w:t xml:space="preserve"> </w:t>
      </w:r>
    </w:p>
    <w:p w:rsidR="00083552" w:rsidRDefault="00083552" w:rsidP="00083552">
      <w:pPr>
        <w:rPr>
          <w:rFonts w:ascii="Times New Roman" w:hAnsi="Times New Roman"/>
          <w:color w:val="auto"/>
          <w:sz w:val="24"/>
        </w:rPr>
      </w:pPr>
      <w:r>
        <w:rPr>
          <w:noProof/>
          <w:lang w:eastAsia="nb-NO"/>
        </w:rPr>
        <w:drawing>
          <wp:inline distT="0" distB="0" distL="0" distR="0" wp14:anchorId="7C66F5F0" wp14:editId="14F5E583">
            <wp:extent cx="3057525" cy="2187662"/>
            <wp:effectExtent l="0" t="0" r="0" b="317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6968" cy="223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552" w:rsidRPr="00826326" w:rsidRDefault="00083552" w:rsidP="00083552">
      <w:p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noProof/>
          <w:color w:val="auto"/>
          <w:sz w:val="24"/>
          <w:lang w:eastAsia="nb-NO"/>
        </w:rPr>
        <w:drawing>
          <wp:inline distT="0" distB="0" distL="0" distR="0" wp14:anchorId="387286AA" wp14:editId="1CA50AD1">
            <wp:extent cx="6743700" cy="714339"/>
            <wp:effectExtent l="0" t="0" r="0" b="0"/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4404" cy="71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552" w:rsidRDefault="00083552" w:rsidP="00506802">
      <w:pPr>
        <w:rPr>
          <w:rFonts w:ascii="Times New Roman" w:hAnsi="Times New Roman"/>
          <w:b/>
          <w:color w:val="auto"/>
          <w:sz w:val="28"/>
          <w:szCs w:val="28"/>
        </w:rPr>
      </w:pPr>
    </w:p>
    <w:p w:rsidR="00083552" w:rsidRDefault="00083552" w:rsidP="00506802">
      <w:pPr>
        <w:rPr>
          <w:rFonts w:ascii="Times New Roman" w:hAnsi="Times New Roman"/>
          <w:b/>
          <w:color w:val="auto"/>
          <w:sz w:val="28"/>
          <w:szCs w:val="28"/>
        </w:rPr>
      </w:pPr>
    </w:p>
    <w:p w:rsidR="00DE0633" w:rsidRDefault="00DE0633">
      <w:pPr>
        <w:spacing w:after="0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br w:type="page"/>
      </w:r>
    </w:p>
    <w:p w:rsidR="00EF53DE" w:rsidRDefault="00EF53DE" w:rsidP="00506802">
      <w:pPr>
        <w:rPr>
          <w:rFonts w:ascii="Times New Roman" w:hAnsi="Times New Roman"/>
          <w:b/>
          <w:color w:val="auto"/>
          <w:sz w:val="28"/>
          <w:szCs w:val="28"/>
        </w:rPr>
      </w:pPr>
      <w:r w:rsidRPr="005E40C5"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Oppgave </w:t>
      </w:r>
      <w:r w:rsidR="00083552">
        <w:rPr>
          <w:rFonts w:ascii="Times New Roman" w:hAnsi="Times New Roman"/>
          <w:b/>
          <w:color w:val="auto"/>
          <w:sz w:val="28"/>
          <w:szCs w:val="28"/>
        </w:rPr>
        <w:t>4</w:t>
      </w:r>
      <w:r w:rsidRPr="005E40C5">
        <w:rPr>
          <w:rFonts w:ascii="Times New Roman" w:hAnsi="Times New Roman"/>
          <w:b/>
          <w:color w:val="auto"/>
          <w:sz w:val="28"/>
          <w:szCs w:val="28"/>
        </w:rPr>
        <w:t>.</w:t>
      </w:r>
      <w:r w:rsidR="00BE55A0" w:rsidRPr="005E40C5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C66C1B">
        <w:rPr>
          <w:rFonts w:ascii="Times New Roman" w:hAnsi="Times New Roman"/>
          <w:b/>
          <w:color w:val="auto"/>
          <w:sz w:val="28"/>
          <w:szCs w:val="28"/>
        </w:rPr>
        <w:t>CSS</w:t>
      </w:r>
      <w:r w:rsidR="00376289">
        <w:rPr>
          <w:rFonts w:ascii="Times New Roman" w:hAnsi="Times New Roman"/>
          <w:b/>
          <w:color w:val="auto"/>
          <w:sz w:val="28"/>
          <w:szCs w:val="28"/>
        </w:rPr>
        <w:t>3</w:t>
      </w:r>
      <w:r w:rsidR="004611E0">
        <w:rPr>
          <w:rFonts w:ascii="Times New Roman" w:hAnsi="Times New Roman"/>
          <w:b/>
          <w:color w:val="auto"/>
          <w:sz w:val="28"/>
          <w:szCs w:val="28"/>
        </w:rPr>
        <w:t>-</w:t>
      </w:r>
      <w:r w:rsidR="000B6CD5">
        <w:rPr>
          <w:rFonts w:ascii="Times New Roman" w:hAnsi="Times New Roman"/>
          <w:b/>
          <w:color w:val="auto"/>
          <w:sz w:val="28"/>
          <w:szCs w:val="28"/>
        </w:rPr>
        <w:t>animation</w:t>
      </w:r>
      <w:r w:rsidR="00ED7843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ED7843">
        <w:rPr>
          <w:rFonts w:ascii="Times New Roman" w:hAnsi="Times New Roman"/>
          <w:b/>
          <w:sz w:val="28"/>
        </w:rPr>
        <w:t>(20%)</w:t>
      </w:r>
    </w:p>
    <w:p w:rsidR="000B6CD5" w:rsidRPr="00BA2A5B" w:rsidRDefault="000B6CD5" w:rsidP="000B6CD5">
      <w:pPr>
        <w:rPr>
          <w:rFonts w:ascii="Times New Roman" w:hAnsi="Times New Roman"/>
          <w:color w:val="auto"/>
          <w:sz w:val="24"/>
          <w:szCs w:val="28"/>
        </w:rPr>
      </w:pPr>
      <w:r w:rsidRPr="00620E2D">
        <w:rPr>
          <w:rFonts w:ascii="Times New Roman" w:hAnsi="Times New Roman"/>
          <w:b/>
          <w:color w:val="auto"/>
          <w:sz w:val="24"/>
          <w:szCs w:val="28"/>
        </w:rPr>
        <w:t>Merknad:</w:t>
      </w:r>
      <w:r>
        <w:rPr>
          <w:rFonts w:ascii="Times New Roman" w:hAnsi="Times New Roman"/>
          <w:color w:val="auto"/>
          <w:sz w:val="24"/>
          <w:szCs w:val="28"/>
        </w:rPr>
        <w:t xml:space="preserve"> Løsningen skal tilpasses </w:t>
      </w:r>
      <w:proofErr w:type="spellStart"/>
      <w:r>
        <w:rPr>
          <w:rFonts w:ascii="Times New Roman" w:hAnsi="Times New Roman"/>
          <w:color w:val="auto"/>
          <w:sz w:val="24"/>
          <w:szCs w:val="28"/>
        </w:rPr>
        <w:t>Chrome</w:t>
      </w:r>
      <w:proofErr w:type="spellEnd"/>
      <w:r>
        <w:rPr>
          <w:rFonts w:ascii="Times New Roman" w:hAnsi="Times New Roman"/>
          <w:color w:val="auto"/>
          <w:sz w:val="24"/>
          <w:szCs w:val="28"/>
        </w:rPr>
        <w:t>/Safari</w:t>
      </w:r>
      <w:r w:rsidR="00416C9F">
        <w:rPr>
          <w:rFonts w:ascii="Times New Roman" w:hAnsi="Times New Roman"/>
          <w:color w:val="auto"/>
          <w:sz w:val="24"/>
          <w:szCs w:val="28"/>
        </w:rPr>
        <w:t xml:space="preserve"> (-</w:t>
      </w:r>
      <w:proofErr w:type="spellStart"/>
      <w:r w:rsidR="00416C9F">
        <w:rPr>
          <w:rFonts w:ascii="Times New Roman" w:hAnsi="Times New Roman"/>
          <w:color w:val="auto"/>
          <w:sz w:val="24"/>
          <w:szCs w:val="28"/>
        </w:rPr>
        <w:t>webkit</w:t>
      </w:r>
      <w:proofErr w:type="spellEnd"/>
      <w:r w:rsidR="00416C9F">
        <w:rPr>
          <w:rFonts w:ascii="Times New Roman" w:hAnsi="Times New Roman"/>
          <w:color w:val="auto"/>
          <w:sz w:val="24"/>
          <w:szCs w:val="28"/>
        </w:rPr>
        <w:t>-)</w:t>
      </w:r>
    </w:p>
    <w:p w:rsidR="000B6CD5" w:rsidRDefault="000B6CD5" w:rsidP="000B6CD5">
      <w:pPr>
        <w:pStyle w:val="Listeavsnitt"/>
        <w:numPr>
          <w:ilvl w:val="0"/>
          <w:numId w:val="2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Fire divisjoner starter i øvre venstre hjørne. En og en divisjon, med jevn intervall, begynner å bevege seg </w:t>
      </w:r>
      <w:r w:rsidRPr="00837F36">
        <w:rPr>
          <w:rFonts w:ascii="Times New Roman" w:hAnsi="Times New Roman"/>
          <w:b/>
          <w:sz w:val="24"/>
        </w:rPr>
        <w:t>med</w:t>
      </w:r>
      <w:r>
        <w:rPr>
          <w:rFonts w:ascii="Times New Roman" w:hAnsi="Times New Roman"/>
          <w:sz w:val="24"/>
        </w:rPr>
        <w:t xml:space="preserve"> klokken fra hjørne til hjørne i en evig loop. Hvis man peker på en divisjon skal </w:t>
      </w:r>
      <w:r w:rsidR="0066717E">
        <w:rPr>
          <w:rFonts w:ascii="Times New Roman" w:hAnsi="Times New Roman"/>
          <w:sz w:val="24"/>
        </w:rPr>
        <w:t>for den pekte på divisjonen pauses og ikke starte igjen før man forlater den.</w:t>
      </w:r>
    </w:p>
    <w:p w:rsidR="000B6CD5" w:rsidRDefault="000B6CD5" w:rsidP="000B6CD5">
      <w:pPr>
        <w:pStyle w:val="Listeavsnitt"/>
        <w:rPr>
          <w:rFonts w:ascii="Times New Roman" w:hAnsi="Times New Roman"/>
          <w:sz w:val="24"/>
        </w:rPr>
      </w:pPr>
    </w:p>
    <w:p w:rsidR="000B6CD5" w:rsidRPr="00B0162A" w:rsidRDefault="000B6CD5" w:rsidP="000B6CD5">
      <w:pPr>
        <w:pStyle w:val="Listeavsnitt"/>
        <w:rPr>
          <w:rFonts w:ascii="Times New Roman" w:hAnsi="Times New Roman"/>
          <w:sz w:val="24"/>
        </w:rPr>
      </w:pPr>
      <w:r>
        <w:rPr>
          <w:noProof/>
          <w:lang w:eastAsia="nb-NO"/>
        </w:rPr>
        <w:drawing>
          <wp:inline distT="0" distB="0" distL="0" distR="0" wp14:anchorId="2F07C488" wp14:editId="580B6FC5">
            <wp:extent cx="2684145" cy="1947617"/>
            <wp:effectExtent l="0" t="0" r="1905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7337" cy="195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</w:rPr>
        <w:t xml:space="preserve">  </w:t>
      </w:r>
      <w:r>
        <w:rPr>
          <w:noProof/>
          <w:lang w:eastAsia="nb-NO"/>
        </w:rPr>
        <w:drawing>
          <wp:inline distT="0" distB="0" distL="0" distR="0" wp14:anchorId="49CBB4A7" wp14:editId="26DE4D93">
            <wp:extent cx="2660418" cy="1930400"/>
            <wp:effectExtent l="0" t="0" r="6985" b="0"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9531" cy="194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946" w:rsidRPr="00B64946" w:rsidRDefault="00B64946" w:rsidP="00C74B98">
      <w:pPr>
        <w:rPr>
          <w:rFonts w:ascii="Times New Roman" w:hAnsi="Times New Roman"/>
          <w:b/>
          <w:color w:val="auto"/>
          <w:sz w:val="24"/>
          <w:szCs w:val="28"/>
        </w:rPr>
      </w:pPr>
    </w:p>
    <w:p w:rsidR="009110C9" w:rsidRDefault="009110C9">
      <w:pPr>
        <w:spacing w:after="0"/>
        <w:rPr>
          <w:rFonts w:ascii="Times New Roman" w:hAnsi="Times New Roman"/>
          <w:b/>
          <w:color w:val="auto"/>
          <w:sz w:val="28"/>
          <w:szCs w:val="28"/>
        </w:rPr>
      </w:pPr>
    </w:p>
    <w:p w:rsidR="00C74B98" w:rsidRDefault="00C74B98" w:rsidP="00C74B98">
      <w:pPr>
        <w:rPr>
          <w:rFonts w:ascii="Times New Roman" w:hAnsi="Times New Roman"/>
          <w:color w:val="auto"/>
          <w:sz w:val="24"/>
          <w:szCs w:val="28"/>
        </w:rPr>
      </w:pPr>
      <w:r w:rsidRPr="005038FE">
        <w:rPr>
          <w:rFonts w:ascii="Times New Roman" w:hAnsi="Times New Roman"/>
          <w:b/>
          <w:color w:val="auto"/>
          <w:sz w:val="28"/>
          <w:szCs w:val="28"/>
        </w:rPr>
        <w:t xml:space="preserve">Oppgave </w:t>
      </w:r>
      <w:r w:rsidR="00083552">
        <w:rPr>
          <w:rFonts w:ascii="Times New Roman" w:hAnsi="Times New Roman"/>
          <w:b/>
          <w:color w:val="auto"/>
          <w:sz w:val="28"/>
          <w:szCs w:val="28"/>
        </w:rPr>
        <w:t>5.</w:t>
      </w:r>
      <w:r w:rsidR="001D4D46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2473D3">
        <w:rPr>
          <w:rFonts w:ascii="Times New Roman" w:hAnsi="Times New Roman"/>
          <w:b/>
          <w:color w:val="auto"/>
          <w:sz w:val="28"/>
          <w:szCs w:val="28"/>
        </w:rPr>
        <w:t>Egendefinert an</w:t>
      </w:r>
      <w:r w:rsidR="001D4D46">
        <w:rPr>
          <w:rFonts w:ascii="Times New Roman" w:hAnsi="Times New Roman"/>
          <w:b/>
          <w:color w:val="auto"/>
          <w:sz w:val="28"/>
          <w:szCs w:val="28"/>
        </w:rPr>
        <w:t>imasjon</w:t>
      </w:r>
      <w:r w:rsidR="000876F4">
        <w:rPr>
          <w:rFonts w:ascii="Times New Roman" w:hAnsi="Times New Roman"/>
          <w:b/>
          <w:color w:val="auto"/>
          <w:sz w:val="28"/>
          <w:szCs w:val="28"/>
        </w:rPr>
        <w:t xml:space="preserve"> </w:t>
      </w:r>
      <w:r w:rsidR="000876F4">
        <w:rPr>
          <w:rFonts w:ascii="Times New Roman" w:hAnsi="Times New Roman"/>
          <w:b/>
          <w:sz w:val="28"/>
        </w:rPr>
        <w:t>(</w:t>
      </w:r>
      <w:r w:rsidR="004F7CDB">
        <w:rPr>
          <w:rFonts w:ascii="Times New Roman" w:hAnsi="Times New Roman"/>
          <w:b/>
          <w:sz w:val="28"/>
        </w:rPr>
        <w:t>30</w:t>
      </w:r>
      <w:r w:rsidR="000876F4">
        <w:rPr>
          <w:rFonts w:ascii="Times New Roman" w:hAnsi="Times New Roman"/>
          <w:b/>
          <w:sz w:val="28"/>
        </w:rPr>
        <w:t>%)</w:t>
      </w:r>
    </w:p>
    <w:p w:rsidR="002A70D9" w:rsidRPr="00F16FC0" w:rsidRDefault="002A70D9" w:rsidP="0023346A">
      <w:pPr>
        <w:rPr>
          <w:rFonts w:ascii="Times New Roman" w:hAnsi="Times New Roman"/>
          <w:color w:val="auto"/>
          <w:sz w:val="24"/>
        </w:rPr>
      </w:pPr>
      <w:r w:rsidRPr="00F16FC0">
        <w:rPr>
          <w:rFonts w:ascii="Times New Roman" w:hAnsi="Times New Roman"/>
          <w:b/>
          <w:color w:val="auto"/>
          <w:sz w:val="24"/>
        </w:rPr>
        <w:t>Merknad:</w:t>
      </w:r>
      <w:r w:rsidRPr="00F16FC0">
        <w:rPr>
          <w:rFonts w:ascii="Times New Roman" w:hAnsi="Times New Roman"/>
          <w:color w:val="auto"/>
          <w:sz w:val="24"/>
        </w:rPr>
        <w:t xml:space="preserve"> Løsningen skal tilpasses </w:t>
      </w:r>
      <w:proofErr w:type="spellStart"/>
      <w:r w:rsidRPr="00F16FC0">
        <w:rPr>
          <w:rFonts w:ascii="Times New Roman" w:hAnsi="Times New Roman"/>
          <w:color w:val="auto"/>
          <w:sz w:val="24"/>
        </w:rPr>
        <w:t>Chrome</w:t>
      </w:r>
      <w:proofErr w:type="spellEnd"/>
      <w:r w:rsidRPr="00F16FC0">
        <w:rPr>
          <w:rFonts w:ascii="Times New Roman" w:hAnsi="Times New Roman"/>
          <w:color w:val="auto"/>
          <w:sz w:val="24"/>
        </w:rPr>
        <w:t>/Safari</w:t>
      </w:r>
      <w:r w:rsidR="00BB6B01" w:rsidRPr="00F16FC0">
        <w:rPr>
          <w:rFonts w:ascii="Times New Roman" w:hAnsi="Times New Roman"/>
          <w:color w:val="auto"/>
          <w:sz w:val="24"/>
        </w:rPr>
        <w:t xml:space="preserve"> (-</w:t>
      </w:r>
      <w:proofErr w:type="spellStart"/>
      <w:r w:rsidR="00BB6B01" w:rsidRPr="00F16FC0">
        <w:rPr>
          <w:rFonts w:ascii="Times New Roman" w:hAnsi="Times New Roman"/>
          <w:color w:val="auto"/>
          <w:sz w:val="24"/>
        </w:rPr>
        <w:t>webkit</w:t>
      </w:r>
      <w:proofErr w:type="spellEnd"/>
      <w:r w:rsidR="00BB6B01" w:rsidRPr="00F16FC0">
        <w:rPr>
          <w:rFonts w:ascii="Times New Roman" w:hAnsi="Times New Roman"/>
          <w:color w:val="auto"/>
          <w:sz w:val="24"/>
        </w:rPr>
        <w:t>-)</w:t>
      </w:r>
    </w:p>
    <w:p w:rsidR="008B5755" w:rsidRPr="00F16FC0" w:rsidRDefault="008B5755" w:rsidP="0023346A">
      <w:pPr>
        <w:rPr>
          <w:rFonts w:ascii="Times New Roman" w:hAnsi="Times New Roman"/>
          <w:b/>
          <w:color w:val="auto"/>
          <w:sz w:val="24"/>
        </w:rPr>
      </w:pPr>
      <w:r w:rsidRPr="00F16FC0">
        <w:rPr>
          <w:rFonts w:ascii="Times New Roman" w:hAnsi="Times New Roman"/>
          <w:b/>
          <w:color w:val="auto"/>
          <w:sz w:val="24"/>
        </w:rPr>
        <w:t>Du skal lage en animasjon etter følgende mal på tre steg og alt skal skje på én nettside:</w:t>
      </w:r>
    </w:p>
    <w:p w:rsidR="008B5755" w:rsidRPr="00F16FC0" w:rsidRDefault="00201BF7" w:rsidP="008B5755">
      <w:pPr>
        <w:pStyle w:val="Listeavsnitt"/>
        <w:numPr>
          <w:ilvl w:val="0"/>
          <w:numId w:val="31"/>
        </w:numPr>
        <w:rPr>
          <w:rFonts w:ascii="Times New Roman" w:hAnsi="Times New Roman"/>
          <w:color w:val="auto"/>
          <w:sz w:val="24"/>
        </w:rPr>
      </w:pPr>
      <w:r w:rsidRPr="00E620D9">
        <w:rPr>
          <w:rFonts w:ascii="Times New Roman" w:hAnsi="Times New Roman"/>
          <w:b/>
          <w:color w:val="auto"/>
          <w:sz w:val="24"/>
        </w:rPr>
        <w:t>Intro:</w:t>
      </w:r>
      <w:r>
        <w:rPr>
          <w:rFonts w:ascii="Times New Roman" w:hAnsi="Times New Roman"/>
          <w:color w:val="auto"/>
          <w:sz w:val="24"/>
        </w:rPr>
        <w:t xml:space="preserve"> </w:t>
      </w:r>
      <w:r w:rsidR="008B5755" w:rsidRPr="00F16FC0">
        <w:rPr>
          <w:rFonts w:ascii="Times New Roman" w:hAnsi="Times New Roman"/>
          <w:color w:val="auto"/>
          <w:sz w:val="24"/>
        </w:rPr>
        <w:t>Tittelen på din animasjon fader inn, deretter ut</w:t>
      </w:r>
    </w:p>
    <w:p w:rsidR="008B5755" w:rsidRDefault="00201BF7" w:rsidP="008B5755">
      <w:pPr>
        <w:pStyle w:val="Listeavsnitt"/>
        <w:numPr>
          <w:ilvl w:val="0"/>
          <w:numId w:val="31"/>
        </w:numPr>
        <w:rPr>
          <w:rFonts w:ascii="Times New Roman" w:hAnsi="Times New Roman"/>
          <w:color w:val="auto"/>
          <w:sz w:val="24"/>
        </w:rPr>
      </w:pPr>
      <w:r w:rsidRPr="00E620D9">
        <w:rPr>
          <w:rFonts w:ascii="Times New Roman" w:hAnsi="Times New Roman"/>
          <w:b/>
          <w:color w:val="auto"/>
          <w:sz w:val="24"/>
        </w:rPr>
        <w:t>Hoveddel:</w:t>
      </w:r>
      <w:r>
        <w:rPr>
          <w:rFonts w:ascii="Times New Roman" w:hAnsi="Times New Roman"/>
          <w:color w:val="auto"/>
          <w:sz w:val="24"/>
        </w:rPr>
        <w:t xml:space="preserve"> </w:t>
      </w:r>
      <w:r w:rsidR="00F16FC0">
        <w:rPr>
          <w:rFonts w:ascii="Times New Roman" w:hAnsi="Times New Roman"/>
          <w:color w:val="auto"/>
          <w:sz w:val="24"/>
        </w:rPr>
        <w:t xml:space="preserve">Din </w:t>
      </w:r>
      <w:proofErr w:type="spellStart"/>
      <w:r w:rsidR="00F16FC0">
        <w:rPr>
          <w:rFonts w:ascii="Times New Roman" w:hAnsi="Times New Roman"/>
          <w:color w:val="auto"/>
          <w:sz w:val="24"/>
        </w:rPr>
        <w:t>hovedanimasjon</w:t>
      </w:r>
      <w:proofErr w:type="spellEnd"/>
      <w:r w:rsidR="000B2CFF">
        <w:rPr>
          <w:rFonts w:ascii="Times New Roman" w:hAnsi="Times New Roman"/>
          <w:color w:val="auto"/>
          <w:sz w:val="24"/>
        </w:rPr>
        <w:t xml:space="preserve"> starter</w:t>
      </w:r>
    </w:p>
    <w:p w:rsidR="00F16FC0" w:rsidRDefault="00201BF7" w:rsidP="008B5755">
      <w:pPr>
        <w:pStyle w:val="Listeavsnitt"/>
        <w:numPr>
          <w:ilvl w:val="0"/>
          <w:numId w:val="31"/>
        </w:numPr>
        <w:rPr>
          <w:rFonts w:ascii="Times New Roman" w:hAnsi="Times New Roman"/>
          <w:color w:val="auto"/>
          <w:sz w:val="24"/>
        </w:rPr>
      </w:pPr>
      <w:r w:rsidRPr="00E620D9">
        <w:rPr>
          <w:rFonts w:ascii="Times New Roman" w:hAnsi="Times New Roman"/>
          <w:b/>
          <w:color w:val="auto"/>
          <w:sz w:val="24"/>
        </w:rPr>
        <w:t>Avslutning:</w:t>
      </w:r>
      <w:r>
        <w:rPr>
          <w:rFonts w:ascii="Times New Roman" w:hAnsi="Times New Roman"/>
          <w:color w:val="auto"/>
          <w:sz w:val="24"/>
        </w:rPr>
        <w:t xml:space="preserve"> Teksten </w:t>
      </w:r>
      <w:r w:rsidRPr="00201BF7">
        <w:rPr>
          <w:rFonts w:ascii="Times New Roman" w:hAnsi="Times New Roman"/>
          <w:i/>
          <w:color w:val="auto"/>
          <w:sz w:val="24"/>
        </w:rPr>
        <w:t>The End</w:t>
      </w:r>
      <w:r>
        <w:rPr>
          <w:rFonts w:ascii="Times New Roman" w:hAnsi="Times New Roman"/>
          <w:i/>
          <w:color w:val="auto"/>
          <w:sz w:val="24"/>
        </w:rPr>
        <w:t xml:space="preserve"> </w:t>
      </w:r>
      <w:r>
        <w:rPr>
          <w:rFonts w:ascii="Times New Roman" w:hAnsi="Times New Roman"/>
          <w:color w:val="auto"/>
          <w:sz w:val="24"/>
        </w:rPr>
        <w:t xml:space="preserve">fader inn i </w:t>
      </w:r>
      <w:r w:rsidR="00F87B1F">
        <w:rPr>
          <w:rFonts w:ascii="Times New Roman" w:hAnsi="Times New Roman"/>
          <w:color w:val="auto"/>
          <w:sz w:val="24"/>
        </w:rPr>
        <w:t>hvitt</w:t>
      </w:r>
      <w:r>
        <w:rPr>
          <w:rFonts w:ascii="Times New Roman" w:hAnsi="Times New Roman"/>
          <w:color w:val="auto"/>
          <w:sz w:val="24"/>
        </w:rPr>
        <w:t xml:space="preserve"> tekst </w:t>
      </w:r>
      <w:r w:rsidR="00815FEA">
        <w:rPr>
          <w:rFonts w:ascii="Times New Roman" w:hAnsi="Times New Roman"/>
          <w:color w:val="auto"/>
          <w:sz w:val="24"/>
        </w:rPr>
        <w:t xml:space="preserve">mens </w:t>
      </w:r>
      <w:r>
        <w:rPr>
          <w:rFonts w:ascii="Times New Roman" w:hAnsi="Times New Roman"/>
          <w:color w:val="auto"/>
          <w:sz w:val="24"/>
        </w:rPr>
        <w:t>hele nettsiden blir sort bak teksten.</w:t>
      </w:r>
    </w:p>
    <w:p w:rsidR="005C2A15" w:rsidRPr="00046BEB" w:rsidRDefault="005C2A15" w:rsidP="005C2A15">
      <w:pPr>
        <w:rPr>
          <w:rFonts w:ascii="Times New Roman" w:hAnsi="Times New Roman"/>
          <w:b/>
          <w:color w:val="auto"/>
          <w:sz w:val="24"/>
        </w:rPr>
      </w:pPr>
      <w:r w:rsidRPr="00046BEB">
        <w:rPr>
          <w:rFonts w:ascii="Times New Roman" w:hAnsi="Times New Roman"/>
          <w:b/>
          <w:color w:val="auto"/>
          <w:sz w:val="24"/>
        </w:rPr>
        <w:t xml:space="preserve">Du skal velge mellom ett av følgende temaer som </w:t>
      </w:r>
      <w:r w:rsidR="00467197">
        <w:rPr>
          <w:rFonts w:ascii="Times New Roman" w:hAnsi="Times New Roman"/>
          <w:b/>
          <w:color w:val="auto"/>
          <w:sz w:val="24"/>
        </w:rPr>
        <w:t>hove</w:t>
      </w:r>
      <w:r w:rsidR="009A484A">
        <w:rPr>
          <w:rFonts w:ascii="Times New Roman" w:hAnsi="Times New Roman"/>
          <w:b/>
          <w:color w:val="auto"/>
          <w:sz w:val="24"/>
        </w:rPr>
        <w:t>d</w:t>
      </w:r>
      <w:r w:rsidRPr="00046BEB">
        <w:rPr>
          <w:rFonts w:ascii="Times New Roman" w:hAnsi="Times New Roman"/>
          <w:b/>
          <w:color w:val="auto"/>
          <w:sz w:val="24"/>
        </w:rPr>
        <w:t>tema for din animasjo</w:t>
      </w:r>
      <w:r w:rsidR="00046BEB">
        <w:rPr>
          <w:rFonts w:ascii="Times New Roman" w:hAnsi="Times New Roman"/>
          <w:b/>
          <w:color w:val="auto"/>
          <w:sz w:val="24"/>
        </w:rPr>
        <w:t>n</w:t>
      </w:r>
      <w:r w:rsidRPr="00046BEB">
        <w:rPr>
          <w:rFonts w:ascii="Times New Roman" w:hAnsi="Times New Roman"/>
          <w:b/>
          <w:color w:val="auto"/>
          <w:sz w:val="24"/>
        </w:rPr>
        <w:t>:</w:t>
      </w:r>
    </w:p>
    <w:p w:rsidR="005C2A15" w:rsidRDefault="00046BEB" w:rsidP="00046BEB">
      <w:pPr>
        <w:pStyle w:val="Listeavsnitt"/>
        <w:numPr>
          <w:ilvl w:val="0"/>
          <w:numId w:val="33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Det hjemsøkte hjem</w:t>
      </w:r>
    </w:p>
    <w:p w:rsidR="00046BEB" w:rsidRDefault="00287561" w:rsidP="00046BEB">
      <w:pPr>
        <w:pStyle w:val="Listeavsnitt"/>
        <w:numPr>
          <w:ilvl w:val="0"/>
          <w:numId w:val="33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Hva skjer i verdensrommet nå?</w:t>
      </w:r>
    </w:p>
    <w:p w:rsidR="00080A57" w:rsidRPr="00046BEB" w:rsidRDefault="001561A9" w:rsidP="00046BEB">
      <w:pPr>
        <w:pStyle w:val="Listeavsnitt"/>
        <w:numPr>
          <w:ilvl w:val="0"/>
          <w:numId w:val="33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Ute på byen lørdags kveld</w:t>
      </w:r>
    </w:p>
    <w:p w:rsidR="00046BEB" w:rsidRDefault="002F53FB" w:rsidP="005C2A15">
      <w:p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>Du kan for eksempel lage en kort animasjonsfilm (med snakkebobler o.l.) eller du kan la det være mer abstrakt forløp - det er opp til deg!</w:t>
      </w:r>
    </w:p>
    <w:p w:rsidR="00170228" w:rsidRPr="00F16FC0" w:rsidRDefault="00170228" w:rsidP="00D46B5A">
      <w:pPr>
        <w:rPr>
          <w:rFonts w:ascii="Times New Roman" w:hAnsi="Times New Roman"/>
          <w:b/>
          <w:color w:val="auto"/>
          <w:sz w:val="24"/>
        </w:rPr>
      </w:pPr>
      <w:r w:rsidRPr="00F16FC0">
        <w:rPr>
          <w:rFonts w:ascii="Times New Roman" w:hAnsi="Times New Roman"/>
          <w:b/>
          <w:color w:val="auto"/>
          <w:sz w:val="24"/>
        </w:rPr>
        <w:t>Krav:</w:t>
      </w:r>
    </w:p>
    <w:p w:rsidR="00B93118" w:rsidRDefault="00B93118" w:rsidP="00170228">
      <w:pPr>
        <w:pStyle w:val="Listeavsnitt"/>
        <w:numPr>
          <w:ilvl w:val="0"/>
          <w:numId w:val="30"/>
        </w:numPr>
        <w:rPr>
          <w:rFonts w:ascii="Times New Roman" w:hAnsi="Times New Roman"/>
          <w:color w:val="auto"/>
          <w:sz w:val="24"/>
        </w:rPr>
      </w:pPr>
      <w:r w:rsidRPr="00F16FC0">
        <w:rPr>
          <w:rFonts w:ascii="Times New Roman" w:hAnsi="Times New Roman"/>
          <w:color w:val="auto"/>
          <w:sz w:val="24"/>
        </w:rPr>
        <w:t>Du kan kun bruke bilder som er tilgjengelig i mappen på emnesiden for PJ1100</w:t>
      </w:r>
      <w:r w:rsidR="00EE68A0">
        <w:rPr>
          <w:rFonts w:ascii="Times New Roman" w:hAnsi="Times New Roman"/>
          <w:color w:val="auto"/>
          <w:sz w:val="24"/>
        </w:rPr>
        <w:t xml:space="preserve">. Ellers kan du også lage grafikk selv med </w:t>
      </w:r>
      <w:r w:rsidR="00EF1337">
        <w:rPr>
          <w:rFonts w:ascii="Times New Roman" w:hAnsi="Times New Roman"/>
          <w:color w:val="auto"/>
          <w:sz w:val="24"/>
        </w:rPr>
        <w:t xml:space="preserve">HTML og </w:t>
      </w:r>
      <w:r w:rsidR="00EE68A0">
        <w:rPr>
          <w:rFonts w:ascii="Times New Roman" w:hAnsi="Times New Roman"/>
          <w:color w:val="auto"/>
          <w:sz w:val="24"/>
        </w:rPr>
        <w:t>CSS</w:t>
      </w:r>
      <w:r w:rsidR="00E86F96">
        <w:rPr>
          <w:rFonts w:ascii="Times New Roman" w:hAnsi="Times New Roman"/>
          <w:color w:val="auto"/>
          <w:sz w:val="24"/>
        </w:rPr>
        <w:t>.</w:t>
      </w:r>
    </w:p>
    <w:p w:rsidR="00313201" w:rsidRPr="00F16FC0" w:rsidRDefault="00313201" w:rsidP="00170228">
      <w:pPr>
        <w:pStyle w:val="Listeavsnitt"/>
        <w:numPr>
          <w:ilvl w:val="0"/>
          <w:numId w:val="30"/>
        </w:numPr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color w:val="auto"/>
          <w:sz w:val="24"/>
        </w:rPr>
        <w:t xml:space="preserve">All animasjon skal gå av seg selv slik at det blir </w:t>
      </w:r>
      <w:proofErr w:type="spellStart"/>
      <w:r>
        <w:rPr>
          <w:rFonts w:ascii="Times New Roman" w:hAnsi="Times New Roman"/>
          <w:color w:val="auto"/>
          <w:sz w:val="24"/>
        </w:rPr>
        <w:t>animation</w:t>
      </w:r>
      <w:proofErr w:type="spellEnd"/>
      <w:r>
        <w:rPr>
          <w:rFonts w:ascii="Times New Roman" w:hAnsi="Times New Roman"/>
          <w:color w:val="auto"/>
          <w:sz w:val="24"/>
        </w:rPr>
        <w:t xml:space="preserve"> som du bruker</w:t>
      </w:r>
    </w:p>
    <w:p w:rsidR="00F16FC0" w:rsidRPr="00F16FC0" w:rsidRDefault="00F16FC0" w:rsidP="00D46B5A">
      <w:pPr>
        <w:rPr>
          <w:rFonts w:ascii="Times New Roman" w:hAnsi="Times New Roman"/>
          <w:b/>
          <w:color w:val="auto"/>
          <w:sz w:val="24"/>
        </w:rPr>
      </w:pPr>
      <w:r w:rsidRPr="00F16FC0">
        <w:rPr>
          <w:rFonts w:ascii="Times New Roman" w:hAnsi="Times New Roman"/>
          <w:b/>
          <w:color w:val="auto"/>
          <w:sz w:val="24"/>
        </w:rPr>
        <w:t>Vurdering av oppgave 5.</w:t>
      </w:r>
    </w:p>
    <w:p w:rsidR="00F16FC0" w:rsidRPr="00EE68A0" w:rsidRDefault="00EE68A0" w:rsidP="00F16FC0">
      <w:pPr>
        <w:pStyle w:val="Listeavsnitt"/>
        <w:numPr>
          <w:ilvl w:val="0"/>
          <w:numId w:val="32"/>
        </w:numPr>
        <w:rPr>
          <w:rFonts w:ascii="Times New Roman" w:hAnsi="Times New Roman"/>
          <w:color w:val="auto"/>
          <w:sz w:val="24"/>
        </w:rPr>
      </w:pPr>
      <w:r w:rsidRPr="00EE68A0">
        <w:rPr>
          <w:rFonts w:ascii="Times New Roman" w:hAnsi="Times New Roman"/>
          <w:color w:val="auto"/>
          <w:sz w:val="24"/>
        </w:rPr>
        <w:t xml:space="preserve">Du </w:t>
      </w:r>
      <w:r>
        <w:rPr>
          <w:rFonts w:ascii="Times New Roman" w:hAnsi="Times New Roman"/>
          <w:color w:val="auto"/>
          <w:sz w:val="24"/>
        </w:rPr>
        <w:t>blir vurdert på kompleksitet og hvor godt gjennomført animasjonen er.</w:t>
      </w:r>
      <w:r w:rsidR="0020343B">
        <w:rPr>
          <w:rFonts w:ascii="Times New Roman" w:hAnsi="Times New Roman"/>
          <w:color w:val="auto"/>
          <w:sz w:val="24"/>
        </w:rPr>
        <w:t xml:space="preserve"> </w:t>
      </w:r>
    </w:p>
    <w:p w:rsidR="00623C9C" w:rsidRDefault="00623C9C" w:rsidP="001E3DCF">
      <w:pPr>
        <w:jc w:val="center"/>
        <w:rPr>
          <w:rFonts w:ascii="Times New Roman" w:hAnsi="Times New Roman"/>
          <w:b/>
          <w:sz w:val="24"/>
        </w:rPr>
      </w:pPr>
    </w:p>
    <w:p w:rsidR="00623C9C" w:rsidRDefault="00623C9C" w:rsidP="001E3DCF">
      <w:pPr>
        <w:jc w:val="center"/>
        <w:rPr>
          <w:rFonts w:ascii="Times New Roman" w:hAnsi="Times New Roman"/>
          <w:b/>
          <w:sz w:val="24"/>
        </w:rPr>
      </w:pPr>
    </w:p>
    <w:p w:rsidR="00B509CA" w:rsidRPr="00944FD7" w:rsidRDefault="00EF53DE" w:rsidP="001E3DCF">
      <w:pPr>
        <w:jc w:val="center"/>
        <w:rPr>
          <w:rFonts w:ascii="Times New Roman" w:hAnsi="Times New Roman"/>
          <w:sz w:val="24"/>
        </w:rPr>
      </w:pPr>
      <w:r w:rsidRPr="00944FD7">
        <w:rPr>
          <w:rFonts w:ascii="Times New Roman" w:hAnsi="Times New Roman"/>
          <w:b/>
          <w:sz w:val="24"/>
        </w:rPr>
        <w:t>- Slutt på oppgavesettet -</w:t>
      </w:r>
    </w:p>
    <w:sectPr w:rsidR="00B509CA" w:rsidRPr="00944FD7" w:rsidSect="00DD4F67">
      <w:footerReference w:type="default" r:id="rId20"/>
      <w:pgSz w:w="11900" w:h="16840"/>
      <w:pgMar w:top="720" w:right="720" w:bottom="720" w:left="720" w:header="709" w:footer="975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3A0" w:rsidRDefault="00F903A0" w:rsidP="00553C26">
      <w:pPr>
        <w:spacing w:after="0"/>
      </w:pPr>
      <w:r>
        <w:separator/>
      </w:r>
    </w:p>
  </w:endnote>
  <w:endnote w:type="continuationSeparator" w:id="0">
    <w:p w:rsidR="00F903A0" w:rsidRDefault="00F903A0" w:rsidP="00553C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210397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F37FE" w:rsidRDefault="007F37FE">
            <w:pPr>
              <w:pStyle w:val="Bunntekst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531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av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6531D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7F6E3E" w:rsidRDefault="007F6E3E" w:rsidP="00B509CA">
    <w:pPr>
      <w:pStyle w:val="Bunntekst"/>
      <w:tabs>
        <w:tab w:val="clear" w:pos="4153"/>
        <w:tab w:val="clear" w:pos="8306"/>
        <w:tab w:val="right" w:pos="830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3A0" w:rsidRDefault="00F903A0" w:rsidP="00553C26">
      <w:pPr>
        <w:spacing w:after="0"/>
      </w:pPr>
      <w:r>
        <w:separator/>
      </w:r>
    </w:p>
  </w:footnote>
  <w:footnote w:type="continuationSeparator" w:id="0">
    <w:p w:rsidR="00F903A0" w:rsidRDefault="00F903A0" w:rsidP="00553C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02C64"/>
    <w:multiLevelType w:val="hybridMultilevel"/>
    <w:tmpl w:val="9B56C970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97B6E"/>
    <w:multiLevelType w:val="hybridMultilevel"/>
    <w:tmpl w:val="463493B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74A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3183C8B"/>
    <w:multiLevelType w:val="hybridMultilevel"/>
    <w:tmpl w:val="AAEA7B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E44C5"/>
    <w:multiLevelType w:val="hybridMultilevel"/>
    <w:tmpl w:val="15548A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061BD"/>
    <w:multiLevelType w:val="hybridMultilevel"/>
    <w:tmpl w:val="C2AE069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92DD9"/>
    <w:multiLevelType w:val="hybridMultilevel"/>
    <w:tmpl w:val="17BE4A7A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954BB"/>
    <w:multiLevelType w:val="hybridMultilevel"/>
    <w:tmpl w:val="C1F66F5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C61D4"/>
    <w:multiLevelType w:val="hybridMultilevel"/>
    <w:tmpl w:val="D4E4C62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850E0"/>
    <w:multiLevelType w:val="hybridMultilevel"/>
    <w:tmpl w:val="78B2B7C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34146"/>
    <w:multiLevelType w:val="hybridMultilevel"/>
    <w:tmpl w:val="827AFD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C3128"/>
    <w:multiLevelType w:val="hybridMultilevel"/>
    <w:tmpl w:val="2946BB5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26264E"/>
    <w:multiLevelType w:val="hybridMultilevel"/>
    <w:tmpl w:val="6F0C8B7C"/>
    <w:lvl w:ilvl="0" w:tplc="CD0A7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F781B"/>
    <w:multiLevelType w:val="hybridMultilevel"/>
    <w:tmpl w:val="D5D4CDE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A16E3"/>
    <w:multiLevelType w:val="hybridMultilevel"/>
    <w:tmpl w:val="7EF8721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5045E"/>
    <w:multiLevelType w:val="hybridMultilevel"/>
    <w:tmpl w:val="A976B69C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7B12D0"/>
    <w:multiLevelType w:val="hybridMultilevel"/>
    <w:tmpl w:val="30EC54BC"/>
    <w:lvl w:ilvl="0" w:tplc="CD0A7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62008"/>
    <w:multiLevelType w:val="hybridMultilevel"/>
    <w:tmpl w:val="211809A8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672F3"/>
    <w:multiLevelType w:val="hybridMultilevel"/>
    <w:tmpl w:val="FC76E08E"/>
    <w:lvl w:ilvl="0" w:tplc="4DBECA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D7369C"/>
    <w:multiLevelType w:val="hybridMultilevel"/>
    <w:tmpl w:val="71961D3E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32BDD"/>
    <w:multiLevelType w:val="hybridMultilevel"/>
    <w:tmpl w:val="CB4A5982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73361"/>
    <w:multiLevelType w:val="multilevel"/>
    <w:tmpl w:val="C11CF3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7430B3"/>
    <w:multiLevelType w:val="hybridMultilevel"/>
    <w:tmpl w:val="E70C7C6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6262C"/>
    <w:multiLevelType w:val="hybridMultilevel"/>
    <w:tmpl w:val="44D63880"/>
    <w:lvl w:ilvl="0" w:tplc="CD0A7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20436"/>
    <w:multiLevelType w:val="hybridMultilevel"/>
    <w:tmpl w:val="B198882E"/>
    <w:lvl w:ilvl="0" w:tplc="FFFFFFFF">
      <w:start w:val="1"/>
      <w:numFmt w:val="bullet"/>
      <w:pStyle w:val="Indented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D27377"/>
    <w:multiLevelType w:val="hybridMultilevel"/>
    <w:tmpl w:val="0F048316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1C4CB6"/>
    <w:multiLevelType w:val="hybridMultilevel"/>
    <w:tmpl w:val="3C46C99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8170C"/>
    <w:multiLevelType w:val="hybridMultilevel"/>
    <w:tmpl w:val="B6DA647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F15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C7B3B"/>
    <w:multiLevelType w:val="hybridMultilevel"/>
    <w:tmpl w:val="EB9E8FB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F5792"/>
    <w:multiLevelType w:val="hybridMultilevel"/>
    <w:tmpl w:val="AE66FD7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54F53"/>
    <w:multiLevelType w:val="hybridMultilevel"/>
    <w:tmpl w:val="7C6E19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914B6"/>
    <w:multiLevelType w:val="hybridMultilevel"/>
    <w:tmpl w:val="68D091D4"/>
    <w:lvl w:ilvl="0" w:tplc="06C4E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5484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"/>
  </w:num>
  <w:num w:numId="3">
    <w:abstractNumId w:val="3"/>
  </w:num>
  <w:num w:numId="4">
    <w:abstractNumId w:val="24"/>
  </w:num>
  <w:num w:numId="5">
    <w:abstractNumId w:val="1"/>
  </w:num>
  <w:num w:numId="6">
    <w:abstractNumId w:val="17"/>
  </w:num>
  <w:num w:numId="7">
    <w:abstractNumId w:val="20"/>
  </w:num>
  <w:num w:numId="8">
    <w:abstractNumId w:val="7"/>
  </w:num>
  <w:num w:numId="9">
    <w:abstractNumId w:val="32"/>
  </w:num>
  <w:num w:numId="10">
    <w:abstractNumId w:val="0"/>
  </w:num>
  <w:num w:numId="11">
    <w:abstractNumId w:val="15"/>
  </w:num>
  <w:num w:numId="12">
    <w:abstractNumId w:val="30"/>
  </w:num>
  <w:num w:numId="13">
    <w:abstractNumId w:val="6"/>
  </w:num>
  <w:num w:numId="14">
    <w:abstractNumId w:val="19"/>
  </w:num>
  <w:num w:numId="15">
    <w:abstractNumId w:val="13"/>
  </w:num>
  <w:num w:numId="16">
    <w:abstractNumId w:val="16"/>
  </w:num>
  <w:num w:numId="17">
    <w:abstractNumId w:val="12"/>
  </w:num>
  <w:num w:numId="18">
    <w:abstractNumId w:val="4"/>
  </w:num>
  <w:num w:numId="19">
    <w:abstractNumId w:val="23"/>
  </w:num>
  <w:num w:numId="20">
    <w:abstractNumId w:val="27"/>
  </w:num>
  <w:num w:numId="21">
    <w:abstractNumId w:val="5"/>
  </w:num>
  <w:num w:numId="22">
    <w:abstractNumId w:val="26"/>
  </w:num>
  <w:num w:numId="23">
    <w:abstractNumId w:val="22"/>
  </w:num>
  <w:num w:numId="24">
    <w:abstractNumId w:val="11"/>
  </w:num>
  <w:num w:numId="25">
    <w:abstractNumId w:val="8"/>
  </w:num>
  <w:num w:numId="26">
    <w:abstractNumId w:val="25"/>
  </w:num>
  <w:num w:numId="27">
    <w:abstractNumId w:val="10"/>
  </w:num>
  <w:num w:numId="28">
    <w:abstractNumId w:val="21"/>
  </w:num>
  <w:num w:numId="29">
    <w:abstractNumId w:val="14"/>
  </w:num>
  <w:num w:numId="30">
    <w:abstractNumId w:val="29"/>
  </w:num>
  <w:num w:numId="31">
    <w:abstractNumId w:val="9"/>
  </w:num>
  <w:num w:numId="32">
    <w:abstractNumId w:val="18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nb-NO" w:vendorID="64" w:dllVersion="131078" w:nlCheck="1" w:checkStyle="0"/>
  <w:proofState w:spelling="clean" w:grammar="clean"/>
  <w:attachedTemplate r:id="rId1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 o:allowoverlap="f" strokecolor="#0092d0">
      <v:stroke color="#0092d0" weight="1pt"/>
      <v:shadow opacity="22938f" offset="0"/>
      <v:textbox inset=",7.2pt,,7.2pt"/>
      <o:colormru v:ext="edit" colors="#0092d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779"/>
    <w:rsid w:val="00010CA7"/>
    <w:rsid w:val="000135D4"/>
    <w:rsid w:val="000172DC"/>
    <w:rsid w:val="00017664"/>
    <w:rsid w:val="0002458A"/>
    <w:rsid w:val="00030489"/>
    <w:rsid w:val="0003666C"/>
    <w:rsid w:val="00042180"/>
    <w:rsid w:val="00046BEB"/>
    <w:rsid w:val="00051E4A"/>
    <w:rsid w:val="00052E8B"/>
    <w:rsid w:val="00053858"/>
    <w:rsid w:val="00057AE0"/>
    <w:rsid w:val="00064D18"/>
    <w:rsid w:val="0007192D"/>
    <w:rsid w:val="000737C5"/>
    <w:rsid w:val="00076881"/>
    <w:rsid w:val="00080A57"/>
    <w:rsid w:val="0008275F"/>
    <w:rsid w:val="00083552"/>
    <w:rsid w:val="00083833"/>
    <w:rsid w:val="0008573E"/>
    <w:rsid w:val="000876F4"/>
    <w:rsid w:val="00097DC7"/>
    <w:rsid w:val="000A7540"/>
    <w:rsid w:val="000A7774"/>
    <w:rsid w:val="000B01E4"/>
    <w:rsid w:val="000B0F51"/>
    <w:rsid w:val="000B169E"/>
    <w:rsid w:val="000B238F"/>
    <w:rsid w:val="000B2CFF"/>
    <w:rsid w:val="000B56C0"/>
    <w:rsid w:val="000B6CD5"/>
    <w:rsid w:val="000C054C"/>
    <w:rsid w:val="000C0F43"/>
    <w:rsid w:val="000C622C"/>
    <w:rsid w:val="000D0F52"/>
    <w:rsid w:val="000D1B45"/>
    <w:rsid w:val="000D21DA"/>
    <w:rsid w:val="000D24B1"/>
    <w:rsid w:val="000D3C1A"/>
    <w:rsid w:val="000E0E05"/>
    <w:rsid w:val="000E484C"/>
    <w:rsid w:val="000E606F"/>
    <w:rsid w:val="000F4403"/>
    <w:rsid w:val="001041F5"/>
    <w:rsid w:val="00104AB9"/>
    <w:rsid w:val="00122834"/>
    <w:rsid w:val="00132EA0"/>
    <w:rsid w:val="00133474"/>
    <w:rsid w:val="0014170D"/>
    <w:rsid w:val="001426BD"/>
    <w:rsid w:val="00143A80"/>
    <w:rsid w:val="00145375"/>
    <w:rsid w:val="001516F8"/>
    <w:rsid w:val="00151F29"/>
    <w:rsid w:val="001528CF"/>
    <w:rsid w:val="001551AB"/>
    <w:rsid w:val="001561A9"/>
    <w:rsid w:val="001563D8"/>
    <w:rsid w:val="00157749"/>
    <w:rsid w:val="00157E00"/>
    <w:rsid w:val="00160FC2"/>
    <w:rsid w:val="00164059"/>
    <w:rsid w:val="00164464"/>
    <w:rsid w:val="00170228"/>
    <w:rsid w:val="00172915"/>
    <w:rsid w:val="00174E3F"/>
    <w:rsid w:val="00177A0B"/>
    <w:rsid w:val="00184291"/>
    <w:rsid w:val="00196995"/>
    <w:rsid w:val="00197F49"/>
    <w:rsid w:val="001A1624"/>
    <w:rsid w:val="001A7679"/>
    <w:rsid w:val="001B099F"/>
    <w:rsid w:val="001B09D9"/>
    <w:rsid w:val="001B1E3E"/>
    <w:rsid w:val="001B2160"/>
    <w:rsid w:val="001C1D78"/>
    <w:rsid w:val="001C2E75"/>
    <w:rsid w:val="001C7EE3"/>
    <w:rsid w:val="001D424D"/>
    <w:rsid w:val="001D4329"/>
    <w:rsid w:val="001D47BA"/>
    <w:rsid w:val="001D4D46"/>
    <w:rsid w:val="001E3DCF"/>
    <w:rsid w:val="001E5E85"/>
    <w:rsid w:val="001F12D0"/>
    <w:rsid w:val="001F1728"/>
    <w:rsid w:val="001F3772"/>
    <w:rsid w:val="001F48A7"/>
    <w:rsid w:val="001F7F24"/>
    <w:rsid w:val="002013F7"/>
    <w:rsid w:val="00201BF7"/>
    <w:rsid w:val="0020343B"/>
    <w:rsid w:val="0020447B"/>
    <w:rsid w:val="00204826"/>
    <w:rsid w:val="00207162"/>
    <w:rsid w:val="00214924"/>
    <w:rsid w:val="00214E9B"/>
    <w:rsid w:val="002156BD"/>
    <w:rsid w:val="0021702C"/>
    <w:rsid w:val="0022012A"/>
    <w:rsid w:val="00225CDD"/>
    <w:rsid w:val="0023346A"/>
    <w:rsid w:val="00244169"/>
    <w:rsid w:val="002460FE"/>
    <w:rsid w:val="002464BC"/>
    <w:rsid w:val="002473D3"/>
    <w:rsid w:val="002474C4"/>
    <w:rsid w:val="00257F75"/>
    <w:rsid w:val="002602FB"/>
    <w:rsid w:val="0026107B"/>
    <w:rsid w:val="00261C1F"/>
    <w:rsid w:val="002657DD"/>
    <w:rsid w:val="00272C4A"/>
    <w:rsid w:val="00275814"/>
    <w:rsid w:val="00275D7A"/>
    <w:rsid w:val="00282757"/>
    <w:rsid w:val="00283B15"/>
    <w:rsid w:val="00287561"/>
    <w:rsid w:val="002878EE"/>
    <w:rsid w:val="0029212E"/>
    <w:rsid w:val="00295E0E"/>
    <w:rsid w:val="002A2182"/>
    <w:rsid w:val="002A4971"/>
    <w:rsid w:val="002A70D9"/>
    <w:rsid w:val="002B2268"/>
    <w:rsid w:val="002B52B6"/>
    <w:rsid w:val="002C2D6E"/>
    <w:rsid w:val="002C5A50"/>
    <w:rsid w:val="002C65AA"/>
    <w:rsid w:val="002C7556"/>
    <w:rsid w:val="002D58C2"/>
    <w:rsid w:val="002D58F9"/>
    <w:rsid w:val="002D5CB4"/>
    <w:rsid w:val="002D7076"/>
    <w:rsid w:val="002E01FC"/>
    <w:rsid w:val="002E1AD3"/>
    <w:rsid w:val="002E20DD"/>
    <w:rsid w:val="002E7C56"/>
    <w:rsid w:val="002F1C05"/>
    <w:rsid w:val="002F4CD8"/>
    <w:rsid w:val="002F53FB"/>
    <w:rsid w:val="00300DAA"/>
    <w:rsid w:val="00303A3F"/>
    <w:rsid w:val="00313201"/>
    <w:rsid w:val="00314E32"/>
    <w:rsid w:val="00317856"/>
    <w:rsid w:val="00321DB1"/>
    <w:rsid w:val="0032211F"/>
    <w:rsid w:val="00325AF3"/>
    <w:rsid w:val="003267B3"/>
    <w:rsid w:val="00327A10"/>
    <w:rsid w:val="00330CDE"/>
    <w:rsid w:val="00333087"/>
    <w:rsid w:val="00333641"/>
    <w:rsid w:val="0033367E"/>
    <w:rsid w:val="00337DB0"/>
    <w:rsid w:val="00340AE0"/>
    <w:rsid w:val="00342812"/>
    <w:rsid w:val="003441A7"/>
    <w:rsid w:val="0034670E"/>
    <w:rsid w:val="00346BFB"/>
    <w:rsid w:val="003476D2"/>
    <w:rsid w:val="0035280F"/>
    <w:rsid w:val="00352E52"/>
    <w:rsid w:val="00354737"/>
    <w:rsid w:val="00354F6F"/>
    <w:rsid w:val="003556B7"/>
    <w:rsid w:val="003556DE"/>
    <w:rsid w:val="00355EE1"/>
    <w:rsid w:val="00357E11"/>
    <w:rsid w:val="00361599"/>
    <w:rsid w:val="003625CA"/>
    <w:rsid w:val="003636AD"/>
    <w:rsid w:val="0036621C"/>
    <w:rsid w:val="00367AF2"/>
    <w:rsid w:val="003703D3"/>
    <w:rsid w:val="00372D42"/>
    <w:rsid w:val="0037306B"/>
    <w:rsid w:val="00376289"/>
    <w:rsid w:val="00377752"/>
    <w:rsid w:val="003779C3"/>
    <w:rsid w:val="00377A0E"/>
    <w:rsid w:val="00391064"/>
    <w:rsid w:val="00392256"/>
    <w:rsid w:val="003958B8"/>
    <w:rsid w:val="00397AD5"/>
    <w:rsid w:val="003A497F"/>
    <w:rsid w:val="003A5AC1"/>
    <w:rsid w:val="003A5CF7"/>
    <w:rsid w:val="003A6820"/>
    <w:rsid w:val="003A7A55"/>
    <w:rsid w:val="003B18D7"/>
    <w:rsid w:val="003B2580"/>
    <w:rsid w:val="003B4462"/>
    <w:rsid w:val="003B52B0"/>
    <w:rsid w:val="003C46AD"/>
    <w:rsid w:val="003D32A6"/>
    <w:rsid w:val="003D4AF5"/>
    <w:rsid w:val="003E55BF"/>
    <w:rsid w:val="003E7B61"/>
    <w:rsid w:val="003F1552"/>
    <w:rsid w:val="003F4C60"/>
    <w:rsid w:val="003F5A91"/>
    <w:rsid w:val="00400139"/>
    <w:rsid w:val="004020E6"/>
    <w:rsid w:val="004047C8"/>
    <w:rsid w:val="0041044C"/>
    <w:rsid w:val="00410E5F"/>
    <w:rsid w:val="004115AB"/>
    <w:rsid w:val="00413AF2"/>
    <w:rsid w:val="00413F62"/>
    <w:rsid w:val="00416C9F"/>
    <w:rsid w:val="00416D33"/>
    <w:rsid w:val="00417E35"/>
    <w:rsid w:val="0042035C"/>
    <w:rsid w:val="00420544"/>
    <w:rsid w:val="004329DE"/>
    <w:rsid w:val="00433FFD"/>
    <w:rsid w:val="00434EF9"/>
    <w:rsid w:val="004402B0"/>
    <w:rsid w:val="004412C1"/>
    <w:rsid w:val="00444197"/>
    <w:rsid w:val="004471E9"/>
    <w:rsid w:val="0045153C"/>
    <w:rsid w:val="0045287E"/>
    <w:rsid w:val="00452E5B"/>
    <w:rsid w:val="004530AE"/>
    <w:rsid w:val="00457D88"/>
    <w:rsid w:val="00460BAC"/>
    <w:rsid w:val="004611E0"/>
    <w:rsid w:val="00467197"/>
    <w:rsid w:val="0047625C"/>
    <w:rsid w:val="004875C9"/>
    <w:rsid w:val="00487A8F"/>
    <w:rsid w:val="00490C4C"/>
    <w:rsid w:val="00493F7F"/>
    <w:rsid w:val="00496BB9"/>
    <w:rsid w:val="004A2662"/>
    <w:rsid w:val="004B32D5"/>
    <w:rsid w:val="004B60F9"/>
    <w:rsid w:val="004B73CE"/>
    <w:rsid w:val="004C0937"/>
    <w:rsid w:val="004C0C77"/>
    <w:rsid w:val="004C0F35"/>
    <w:rsid w:val="004C355B"/>
    <w:rsid w:val="004C4365"/>
    <w:rsid w:val="004D3108"/>
    <w:rsid w:val="004D3F6A"/>
    <w:rsid w:val="004D60F4"/>
    <w:rsid w:val="004D6535"/>
    <w:rsid w:val="004D785B"/>
    <w:rsid w:val="004E0D8A"/>
    <w:rsid w:val="004E1D00"/>
    <w:rsid w:val="004E6BED"/>
    <w:rsid w:val="004F0209"/>
    <w:rsid w:val="004F2397"/>
    <w:rsid w:val="004F2767"/>
    <w:rsid w:val="004F4E53"/>
    <w:rsid w:val="004F619D"/>
    <w:rsid w:val="004F712B"/>
    <w:rsid w:val="004F71B9"/>
    <w:rsid w:val="004F7CDB"/>
    <w:rsid w:val="005038FE"/>
    <w:rsid w:val="00506802"/>
    <w:rsid w:val="005073C1"/>
    <w:rsid w:val="00507AA5"/>
    <w:rsid w:val="00511EBE"/>
    <w:rsid w:val="00517069"/>
    <w:rsid w:val="005227CD"/>
    <w:rsid w:val="005259AB"/>
    <w:rsid w:val="00526816"/>
    <w:rsid w:val="00526DE5"/>
    <w:rsid w:val="005303EA"/>
    <w:rsid w:val="0053280C"/>
    <w:rsid w:val="0054168C"/>
    <w:rsid w:val="00541BB0"/>
    <w:rsid w:val="0054280B"/>
    <w:rsid w:val="005434E9"/>
    <w:rsid w:val="00543C23"/>
    <w:rsid w:val="00544041"/>
    <w:rsid w:val="00546033"/>
    <w:rsid w:val="00546396"/>
    <w:rsid w:val="0054720A"/>
    <w:rsid w:val="00552125"/>
    <w:rsid w:val="00553C26"/>
    <w:rsid w:val="00556C7A"/>
    <w:rsid w:val="00562005"/>
    <w:rsid w:val="00562E6E"/>
    <w:rsid w:val="00563841"/>
    <w:rsid w:val="00564F91"/>
    <w:rsid w:val="005709FC"/>
    <w:rsid w:val="00577464"/>
    <w:rsid w:val="0059213A"/>
    <w:rsid w:val="0059498C"/>
    <w:rsid w:val="00595F8D"/>
    <w:rsid w:val="005A32D5"/>
    <w:rsid w:val="005A4E84"/>
    <w:rsid w:val="005A5C2B"/>
    <w:rsid w:val="005A621E"/>
    <w:rsid w:val="005A66D3"/>
    <w:rsid w:val="005A76E3"/>
    <w:rsid w:val="005B1184"/>
    <w:rsid w:val="005B15C2"/>
    <w:rsid w:val="005B44BA"/>
    <w:rsid w:val="005B4942"/>
    <w:rsid w:val="005B5F80"/>
    <w:rsid w:val="005B641D"/>
    <w:rsid w:val="005B7C25"/>
    <w:rsid w:val="005C15A0"/>
    <w:rsid w:val="005C29C8"/>
    <w:rsid w:val="005C2A15"/>
    <w:rsid w:val="005C7945"/>
    <w:rsid w:val="005D1CB6"/>
    <w:rsid w:val="005D24BB"/>
    <w:rsid w:val="005D2A3C"/>
    <w:rsid w:val="005E16CB"/>
    <w:rsid w:val="005E40C5"/>
    <w:rsid w:val="005E541C"/>
    <w:rsid w:val="005F6DE1"/>
    <w:rsid w:val="005F6F32"/>
    <w:rsid w:val="00606590"/>
    <w:rsid w:val="0061039D"/>
    <w:rsid w:val="00612024"/>
    <w:rsid w:val="00614F55"/>
    <w:rsid w:val="00620C09"/>
    <w:rsid w:val="00620E2D"/>
    <w:rsid w:val="00623C9C"/>
    <w:rsid w:val="006243A0"/>
    <w:rsid w:val="00626157"/>
    <w:rsid w:val="006267A4"/>
    <w:rsid w:val="00627B3F"/>
    <w:rsid w:val="00644677"/>
    <w:rsid w:val="00646753"/>
    <w:rsid w:val="00646FB8"/>
    <w:rsid w:val="0064785D"/>
    <w:rsid w:val="00650433"/>
    <w:rsid w:val="00651D5F"/>
    <w:rsid w:val="006530C2"/>
    <w:rsid w:val="006531D3"/>
    <w:rsid w:val="006535E4"/>
    <w:rsid w:val="00654D8A"/>
    <w:rsid w:val="006568B7"/>
    <w:rsid w:val="00662A72"/>
    <w:rsid w:val="00662D67"/>
    <w:rsid w:val="00663488"/>
    <w:rsid w:val="00663BFC"/>
    <w:rsid w:val="0066717E"/>
    <w:rsid w:val="006704BE"/>
    <w:rsid w:val="00671588"/>
    <w:rsid w:val="006736FB"/>
    <w:rsid w:val="006801EA"/>
    <w:rsid w:val="00687121"/>
    <w:rsid w:val="006878D2"/>
    <w:rsid w:val="00692025"/>
    <w:rsid w:val="0069356D"/>
    <w:rsid w:val="006938F4"/>
    <w:rsid w:val="00694976"/>
    <w:rsid w:val="006A0375"/>
    <w:rsid w:val="006A5103"/>
    <w:rsid w:val="006B0008"/>
    <w:rsid w:val="006B0F23"/>
    <w:rsid w:val="006B31C1"/>
    <w:rsid w:val="006B36DA"/>
    <w:rsid w:val="006B62EB"/>
    <w:rsid w:val="006C5890"/>
    <w:rsid w:val="006C5D53"/>
    <w:rsid w:val="006C60E0"/>
    <w:rsid w:val="006C751A"/>
    <w:rsid w:val="006D0109"/>
    <w:rsid w:val="006D263B"/>
    <w:rsid w:val="006D4A63"/>
    <w:rsid w:val="006D6152"/>
    <w:rsid w:val="006D6C6D"/>
    <w:rsid w:val="006E397D"/>
    <w:rsid w:val="006E69B2"/>
    <w:rsid w:val="006F31C1"/>
    <w:rsid w:val="006F4AE1"/>
    <w:rsid w:val="00700F33"/>
    <w:rsid w:val="00702686"/>
    <w:rsid w:val="0070404C"/>
    <w:rsid w:val="00711F73"/>
    <w:rsid w:val="00712F78"/>
    <w:rsid w:val="007156A2"/>
    <w:rsid w:val="00715FC7"/>
    <w:rsid w:val="00716D98"/>
    <w:rsid w:val="0071719D"/>
    <w:rsid w:val="007267DD"/>
    <w:rsid w:val="00727B89"/>
    <w:rsid w:val="00730425"/>
    <w:rsid w:val="0073494E"/>
    <w:rsid w:val="00736161"/>
    <w:rsid w:val="007370E8"/>
    <w:rsid w:val="00741A37"/>
    <w:rsid w:val="00744292"/>
    <w:rsid w:val="00746C6E"/>
    <w:rsid w:val="00753987"/>
    <w:rsid w:val="007552B4"/>
    <w:rsid w:val="007615D1"/>
    <w:rsid w:val="0076314B"/>
    <w:rsid w:val="00763B29"/>
    <w:rsid w:val="007644CD"/>
    <w:rsid w:val="007672E4"/>
    <w:rsid w:val="007703BB"/>
    <w:rsid w:val="00771383"/>
    <w:rsid w:val="00774582"/>
    <w:rsid w:val="00781EEC"/>
    <w:rsid w:val="007858A8"/>
    <w:rsid w:val="00792C51"/>
    <w:rsid w:val="007A35AA"/>
    <w:rsid w:val="007A4D5B"/>
    <w:rsid w:val="007B2373"/>
    <w:rsid w:val="007B6BCD"/>
    <w:rsid w:val="007B773D"/>
    <w:rsid w:val="007C0D8C"/>
    <w:rsid w:val="007C4079"/>
    <w:rsid w:val="007C5D56"/>
    <w:rsid w:val="007C641D"/>
    <w:rsid w:val="007D0D45"/>
    <w:rsid w:val="007D47F6"/>
    <w:rsid w:val="007D6D35"/>
    <w:rsid w:val="007D7382"/>
    <w:rsid w:val="007D75D2"/>
    <w:rsid w:val="007E3A49"/>
    <w:rsid w:val="007E40DA"/>
    <w:rsid w:val="007F0881"/>
    <w:rsid w:val="007F37FE"/>
    <w:rsid w:val="007F6199"/>
    <w:rsid w:val="007F6E3E"/>
    <w:rsid w:val="008019E0"/>
    <w:rsid w:val="00802865"/>
    <w:rsid w:val="00802C30"/>
    <w:rsid w:val="0080386C"/>
    <w:rsid w:val="0080566B"/>
    <w:rsid w:val="008102F4"/>
    <w:rsid w:val="00810500"/>
    <w:rsid w:val="00815DD7"/>
    <w:rsid w:val="00815FEA"/>
    <w:rsid w:val="0081717C"/>
    <w:rsid w:val="00817BE4"/>
    <w:rsid w:val="00826077"/>
    <w:rsid w:val="00826326"/>
    <w:rsid w:val="0082783A"/>
    <w:rsid w:val="00830A3A"/>
    <w:rsid w:val="0083139A"/>
    <w:rsid w:val="00831F0C"/>
    <w:rsid w:val="00832A0E"/>
    <w:rsid w:val="00836B45"/>
    <w:rsid w:val="00837F36"/>
    <w:rsid w:val="00840DD7"/>
    <w:rsid w:val="0084112A"/>
    <w:rsid w:val="00842513"/>
    <w:rsid w:val="00847550"/>
    <w:rsid w:val="008475EA"/>
    <w:rsid w:val="008508B0"/>
    <w:rsid w:val="0085331D"/>
    <w:rsid w:val="00853C69"/>
    <w:rsid w:val="0085474A"/>
    <w:rsid w:val="00855E9C"/>
    <w:rsid w:val="0085737D"/>
    <w:rsid w:val="0086086C"/>
    <w:rsid w:val="008621CC"/>
    <w:rsid w:val="00863F4D"/>
    <w:rsid w:val="0086414D"/>
    <w:rsid w:val="008705D1"/>
    <w:rsid w:val="0087113D"/>
    <w:rsid w:val="008717CC"/>
    <w:rsid w:val="00876C20"/>
    <w:rsid w:val="008804ED"/>
    <w:rsid w:val="00881EAF"/>
    <w:rsid w:val="00885A15"/>
    <w:rsid w:val="008919D2"/>
    <w:rsid w:val="00891F06"/>
    <w:rsid w:val="0089297A"/>
    <w:rsid w:val="00893B53"/>
    <w:rsid w:val="00896C1A"/>
    <w:rsid w:val="008B203E"/>
    <w:rsid w:val="008B3507"/>
    <w:rsid w:val="008B5755"/>
    <w:rsid w:val="008B5D99"/>
    <w:rsid w:val="008C2676"/>
    <w:rsid w:val="008C342F"/>
    <w:rsid w:val="008C41C5"/>
    <w:rsid w:val="008C50D7"/>
    <w:rsid w:val="008C7A15"/>
    <w:rsid w:val="008D028D"/>
    <w:rsid w:val="008D5BF6"/>
    <w:rsid w:val="008E2710"/>
    <w:rsid w:val="008E3FB4"/>
    <w:rsid w:val="008F78F0"/>
    <w:rsid w:val="00900039"/>
    <w:rsid w:val="00900E1C"/>
    <w:rsid w:val="00904564"/>
    <w:rsid w:val="0090533B"/>
    <w:rsid w:val="00906482"/>
    <w:rsid w:val="00906635"/>
    <w:rsid w:val="009110C9"/>
    <w:rsid w:val="00914136"/>
    <w:rsid w:val="009175F2"/>
    <w:rsid w:val="00923779"/>
    <w:rsid w:val="0092431B"/>
    <w:rsid w:val="00924570"/>
    <w:rsid w:val="00925A05"/>
    <w:rsid w:val="00936859"/>
    <w:rsid w:val="009374BC"/>
    <w:rsid w:val="00940196"/>
    <w:rsid w:val="00940DE4"/>
    <w:rsid w:val="009449CC"/>
    <w:rsid w:val="00944FD7"/>
    <w:rsid w:val="00946EE6"/>
    <w:rsid w:val="009512E0"/>
    <w:rsid w:val="00951BA5"/>
    <w:rsid w:val="00952008"/>
    <w:rsid w:val="00952F0E"/>
    <w:rsid w:val="00953AC3"/>
    <w:rsid w:val="009566C1"/>
    <w:rsid w:val="0095761B"/>
    <w:rsid w:val="009577DE"/>
    <w:rsid w:val="00960EA6"/>
    <w:rsid w:val="00964898"/>
    <w:rsid w:val="009654C4"/>
    <w:rsid w:val="00967D03"/>
    <w:rsid w:val="0097125E"/>
    <w:rsid w:val="009734CB"/>
    <w:rsid w:val="00974DE6"/>
    <w:rsid w:val="00985DB6"/>
    <w:rsid w:val="00993904"/>
    <w:rsid w:val="0099454B"/>
    <w:rsid w:val="009A1F1A"/>
    <w:rsid w:val="009A484A"/>
    <w:rsid w:val="009A5C75"/>
    <w:rsid w:val="009A5F1A"/>
    <w:rsid w:val="009A6FA7"/>
    <w:rsid w:val="009B0636"/>
    <w:rsid w:val="009B48E0"/>
    <w:rsid w:val="009B6809"/>
    <w:rsid w:val="009C0F7F"/>
    <w:rsid w:val="009C1158"/>
    <w:rsid w:val="009C2161"/>
    <w:rsid w:val="009C6E6A"/>
    <w:rsid w:val="009D08B5"/>
    <w:rsid w:val="009D1849"/>
    <w:rsid w:val="009D7CA7"/>
    <w:rsid w:val="009E01C9"/>
    <w:rsid w:val="009E20C0"/>
    <w:rsid w:val="009E62A0"/>
    <w:rsid w:val="009E774D"/>
    <w:rsid w:val="009E794A"/>
    <w:rsid w:val="009F0593"/>
    <w:rsid w:val="00A11E31"/>
    <w:rsid w:val="00A13519"/>
    <w:rsid w:val="00A151AF"/>
    <w:rsid w:val="00A2616E"/>
    <w:rsid w:val="00A26752"/>
    <w:rsid w:val="00A3138D"/>
    <w:rsid w:val="00A420DF"/>
    <w:rsid w:val="00A42549"/>
    <w:rsid w:val="00A433E4"/>
    <w:rsid w:val="00A47C60"/>
    <w:rsid w:val="00A47F80"/>
    <w:rsid w:val="00A529F1"/>
    <w:rsid w:val="00A569CA"/>
    <w:rsid w:val="00A703C7"/>
    <w:rsid w:val="00A73E19"/>
    <w:rsid w:val="00A74541"/>
    <w:rsid w:val="00A80716"/>
    <w:rsid w:val="00A87733"/>
    <w:rsid w:val="00A91932"/>
    <w:rsid w:val="00A923FA"/>
    <w:rsid w:val="00A92599"/>
    <w:rsid w:val="00A951DC"/>
    <w:rsid w:val="00A96131"/>
    <w:rsid w:val="00A969C4"/>
    <w:rsid w:val="00A96BAB"/>
    <w:rsid w:val="00AA3221"/>
    <w:rsid w:val="00AA413E"/>
    <w:rsid w:val="00AA59F5"/>
    <w:rsid w:val="00AA66C5"/>
    <w:rsid w:val="00AB4E92"/>
    <w:rsid w:val="00AC2BD8"/>
    <w:rsid w:val="00AC7991"/>
    <w:rsid w:val="00AD16B9"/>
    <w:rsid w:val="00AD1F21"/>
    <w:rsid w:val="00AD5F3B"/>
    <w:rsid w:val="00AD6983"/>
    <w:rsid w:val="00AE2BBB"/>
    <w:rsid w:val="00AE337F"/>
    <w:rsid w:val="00AE708E"/>
    <w:rsid w:val="00AF7CEA"/>
    <w:rsid w:val="00B001A9"/>
    <w:rsid w:val="00B00F1D"/>
    <w:rsid w:val="00B0121F"/>
    <w:rsid w:val="00B0162A"/>
    <w:rsid w:val="00B0238F"/>
    <w:rsid w:val="00B02B54"/>
    <w:rsid w:val="00B12105"/>
    <w:rsid w:val="00B12E45"/>
    <w:rsid w:val="00B12FE3"/>
    <w:rsid w:val="00B14406"/>
    <w:rsid w:val="00B16262"/>
    <w:rsid w:val="00B217A5"/>
    <w:rsid w:val="00B24792"/>
    <w:rsid w:val="00B250F4"/>
    <w:rsid w:val="00B26309"/>
    <w:rsid w:val="00B347AC"/>
    <w:rsid w:val="00B40CC5"/>
    <w:rsid w:val="00B42307"/>
    <w:rsid w:val="00B42B0A"/>
    <w:rsid w:val="00B43393"/>
    <w:rsid w:val="00B509CA"/>
    <w:rsid w:val="00B541E3"/>
    <w:rsid w:val="00B64946"/>
    <w:rsid w:val="00B75C6E"/>
    <w:rsid w:val="00B7718E"/>
    <w:rsid w:val="00B77C33"/>
    <w:rsid w:val="00B82DCD"/>
    <w:rsid w:val="00B85BB9"/>
    <w:rsid w:val="00B86610"/>
    <w:rsid w:val="00B90B31"/>
    <w:rsid w:val="00B92073"/>
    <w:rsid w:val="00B93118"/>
    <w:rsid w:val="00B95F88"/>
    <w:rsid w:val="00B97AA6"/>
    <w:rsid w:val="00BA0A1F"/>
    <w:rsid w:val="00BA2A5B"/>
    <w:rsid w:val="00BA44E0"/>
    <w:rsid w:val="00BB2486"/>
    <w:rsid w:val="00BB4C1B"/>
    <w:rsid w:val="00BB6B01"/>
    <w:rsid w:val="00BB7264"/>
    <w:rsid w:val="00BB74C3"/>
    <w:rsid w:val="00BC37E5"/>
    <w:rsid w:val="00BC6392"/>
    <w:rsid w:val="00BD5B50"/>
    <w:rsid w:val="00BE3D8D"/>
    <w:rsid w:val="00BE55A0"/>
    <w:rsid w:val="00BE751E"/>
    <w:rsid w:val="00BF2C7E"/>
    <w:rsid w:val="00BF715E"/>
    <w:rsid w:val="00C013FB"/>
    <w:rsid w:val="00C058A0"/>
    <w:rsid w:val="00C10181"/>
    <w:rsid w:val="00C10A36"/>
    <w:rsid w:val="00C11418"/>
    <w:rsid w:val="00C11B9D"/>
    <w:rsid w:val="00C14797"/>
    <w:rsid w:val="00C14B39"/>
    <w:rsid w:val="00C163D4"/>
    <w:rsid w:val="00C165EF"/>
    <w:rsid w:val="00C25FA8"/>
    <w:rsid w:val="00C36C3D"/>
    <w:rsid w:val="00C376F8"/>
    <w:rsid w:val="00C414C6"/>
    <w:rsid w:val="00C43DFB"/>
    <w:rsid w:val="00C454D1"/>
    <w:rsid w:val="00C50CDD"/>
    <w:rsid w:val="00C5379F"/>
    <w:rsid w:val="00C53AD6"/>
    <w:rsid w:val="00C53DD5"/>
    <w:rsid w:val="00C54175"/>
    <w:rsid w:val="00C55A27"/>
    <w:rsid w:val="00C60B89"/>
    <w:rsid w:val="00C627DF"/>
    <w:rsid w:val="00C63D6D"/>
    <w:rsid w:val="00C66C1B"/>
    <w:rsid w:val="00C7088A"/>
    <w:rsid w:val="00C71C66"/>
    <w:rsid w:val="00C72824"/>
    <w:rsid w:val="00C74B98"/>
    <w:rsid w:val="00C755FC"/>
    <w:rsid w:val="00C7646A"/>
    <w:rsid w:val="00C8231F"/>
    <w:rsid w:val="00C84918"/>
    <w:rsid w:val="00C86EDB"/>
    <w:rsid w:val="00C87047"/>
    <w:rsid w:val="00C93871"/>
    <w:rsid w:val="00C939B7"/>
    <w:rsid w:val="00C9516B"/>
    <w:rsid w:val="00CA0B32"/>
    <w:rsid w:val="00CA2763"/>
    <w:rsid w:val="00CA2C2A"/>
    <w:rsid w:val="00CA2C37"/>
    <w:rsid w:val="00CA7B7F"/>
    <w:rsid w:val="00CB3335"/>
    <w:rsid w:val="00CB3BC3"/>
    <w:rsid w:val="00CB6271"/>
    <w:rsid w:val="00CB6FCC"/>
    <w:rsid w:val="00CC0E42"/>
    <w:rsid w:val="00CC127D"/>
    <w:rsid w:val="00CC14FC"/>
    <w:rsid w:val="00CC1869"/>
    <w:rsid w:val="00CC211B"/>
    <w:rsid w:val="00CC7858"/>
    <w:rsid w:val="00CD2A7F"/>
    <w:rsid w:val="00CD3AE8"/>
    <w:rsid w:val="00CD4A7B"/>
    <w:rsid w:val="00CD532D"/>
    <w:rsid w:val="00CE0465"/>
    <w:rsid w:val="00CE1235"/>
    <w:rsid w:val="00CE1D94"/>
    <w:rsid w:val="00CE5454"/>
    <w:rsid w:val="00CF0201"/>
    <w:rsid w:val="00CF0B94"/>
    <w:rsid w:val="00CF486D"/>
    <w:rsid w:val="00CF4F5F"/>
    <w:rsid w:val="00CF54EB"/>
    <w:rsid w:val="00D00449"/>
    <w:rsid w:val="00D04652"/>
    <w:rsid w:val="00D04AAE"/>
    <w:rsid w:val="00D0614E"/>
    <w:rsid w:val="00D077DC"/>
    <w:rsid w:val="00D1236E"/>
    <w:rsid w:val="00D1562A"/>
    <w:rsid w:val="00D22048"/>
    <w:rsid w:val="00D22382"/>
    <w:rsid w:val="00D24CDD"/>
    <w:rsid w:val="00D26C26"/>
    <w:rsid w:val="00D27527"/>
    <w:rsid w:val="00D27B66"/>
    <w:rsid w:val="00D3214A"/>
    <w:rsid w:val="00D329C9"/>
    <w:rsid w:val="00D35B04"/>
    <w:rsid w:val="00D40780"/>
    <w:rsid w:val="00D4211F"/>
    <w:rsid w:val="00D425F9"/>
    <w:rsid w:val="00D42B33"/>
    <w:rsid w:val="00D44098"/>
    <w:rsid w:val="00D44CF2"/>
    <w:rsid w:val="00D46B5A"/>
    <w:rsid w:val="00D5251B"/>
    <w:rsid w:val="00D53622"/>
    <w:rsid w:val="00D564B5"/>
    <w:rsid w:val="00D565BD"/>
    <w:rsid w:val="00D568AC"/>
    <w:rsid w:val="00D6659C"/>
    <w:rsid w:val="00D67686"/>
    <w:rsid w:val="00D72854"/>
    <w:rsid w:val="00D75913"/>
    <w:rsid w:val="00D81B3D"/>
    <w:rsid w:val="00D81F66"/>
    <w:rsid w:val="00D8314A"/>
    <w:rsid w:val="00D85BE5"/>
    <w:rsid w:val="00D86095"/>
    <w:rsid w:val="00D86728"/>
    <w:rsid w:val="00D9000B"/>
    <w:rsid w:val="00D924A7"/>
    <w:rsid w:val="00D95C16"/>
    <w:rsid w:val="00D95D98"/>
    <w:rsid w:val="00DA5FF3"/>
    <w:rsid w:val="00DA6576"/>
    <w:rsid w:val="00DB0BEB"/>
    <w:rsid w:val="00DB1347"/>
    <w:rsid w:val="00DB50B5"/>
    <w:rsid w:val="00DB5DF6"/>
    <w:rsid w:val="00DB6262"/>
    <w:rsid w:val="00DB6626"/>
    <w:rsid w:val="00DB7214"/>
    <w:rsid w:val="00DC11AB"/>
    <w:rsid w:val="00DC3404"/>
    <w:rsid w:val="00DC4BAB"/>
    <w:rsid w:val="00DC69C8"/>
    <w:rsid w:val="00DC7D51"/>
    <w:rsid w:val="00DD0C82"/>
    <w:rsid w:val="00DD4F67"/>
    <w:rsid w:val="00DD51DC"/>
    <w:rsid w:val="00DE0633"/>
    <w:rsid w:val="00DE0BB9"/>
    <w:rsid w:val="00DE27D7"/>
    <w:rsid w:val="00DE34E9"/>
    <w:rsid w:val="00DE6D5D"/>
    <w:rsid w:val="00DF0F43"/>
    <w:rsid w:val="00DF51AE"/>
    <w:rsid w:val="00DF5BAA"/>
    <w:rsid w:val="00E123C3"/>
    <w:rsid w:val="00E14348"/>
    <w:rsid w:val="00E15E87"/>
    <w:rsid w:val="00E17DBE"/>
    <w:rsid w:val="00E31E61"/>
    <w:rsid w:val="00E3567A"/>
    <w:rsid w:val="00E40AD6"/>
    <w:rsid w:val="00E42381"/>
    <w:rsid w:val="00E47421"/>
    <w:rsid w:val="00E537CD"/>
    <w:rsid w:val="00E620D9"/>
    <w:rsid w:val="00E62EE8"/>
    <w:rsid w:val="00E70100"/>
    <w:rsid w:val="00E7043B"/>
    <w:rsid w:val="00E81163"/>
    <w:rsid w:val="00E86F96"/>
    <w:rsid w:val="00E876E0"/>
    <w:rsid w:val="00E91F6E"/>
    <w:rsid w:val="00E9745C"/>
    <w:rsid w:val="00E979E7"/>
    <w:rsid w:val="00EA080B"/>
    <w:rsid w:val="00EA127C"/>
    <w:rsid w:val="00EA1BB1"/>
    <w:rsid w:val="00EA2AE1"/>
    <w:rsid w:val="00EA2E4E"/>
    <w:rsid w:val="00EA438B"/>
    <w:rsid w:val="00EA50D1"/>
    <w:rsid w:val="00EA71DB"/>
    <w:rsid w:val="00EB13CB"/>
    <w:rsid w:val="00EB345B"/>
    <w:rsid w:val="00EB6CC9"/>
    <w:rsid w:val="00EC13BC"/>
    <w:rsid w:val="00EC1E1A"/>
    <w:rsid w:val="00EC41D7"/>
    <w:rsid w:val="00EC458E"/>
    <w:rsid w:val="00EC5A90"/>
    <w:rsid w:val="00EC5FA2"/>
    <w:rsid w:val="00EC660C"/>
    <w:rsid w:val="00EC7067"/>
    <w:rsid w:val="00ED0FCE"/>
    <w:rsid w:val="00ED1747"/>
    <w:rsid w:val="00ED7843"/>
    <w:rsid w:val="00EE18CF"/>
    <w:rsid w:val="00EE68A0"/>
    <w:rsid w:val="00EE73D1"/>
    <w:rsid w:val="00EE77A8"/>
    <w:rsid w:val="00EF1337"/>
    <w:rsid w:val="00EF1FDE"/>
    <w:rsid w:val="00EF53DE"/>
    <w:rsid w:val="00F137E4"/>
    <w:rsid w:val="00F16FC0"/>
    <w:rsid w:val="00F17819"/>
    <w:rsid w:val="00F20F96"/>
    <w:rsid w:val="00F2149D"/>
    <w:rsid w:val="00F25508"/>
    <w:rsid w:val="00F27248"/>
    <w:rsid w:val="00F31C4F"/>
    <w:rsid w:val="00F3373A"/>
    <w:rsid w:val="00F34B6C"/>
    <w:rsid w:val="00F3588A"/>
    <w:rsid w:val="00F4417A"/>
    <w:rsid w:val="00F44848"/>
    <w:rsid w:val="00F44DC7"/>
    <w:rsid w:val="00F470B2"/>
    <w:rsid w:val="00F5170B"/>
    <w:rsid w:val="00F5184F"/>
    <w:rsid w:val="00F5344D"/>
    <w:rsid w:val="00F55972"/>
    <w:rsid w:val="00F61D4E"/>
    <w:rsid w:val="00F63D8C"/>
    <w:rsid w:val="00F70EFC"/>
    <w:rsid w:val="00F73B53"/>
    <w:rsid w:val="00F84F5D"/>
    <w:rsid w:val="00F86764"/>
    <w:rsid w:val="00F87B1F"/>
    <w:rsid w:val="00F903A0"/>
    <w:rsid w:val="00F93E37"/>
    <w:rsid w:val="00F94754"/>
    <w:rsid w:val="00F95708"/>
    <w:rsid w:val="00FA03E2"/>
    <w:rsid w:val="00FA6A60"/>
    <w:rsid w:val="00FA6F00"/>
    <w:rsid w:val="00FA7747"/>
    <w:rsid w:val="00FA7822"/>
    <w:rsid w:val="00FB2AF0"/>
    <w:rsid w:val="00FB38E6"/>
    <w:rsid w:val="00FB3B1F"/>
    <w:rsid w:val="00FB52F7"/>
    <w:rsid w:val="00FB5483"/>
    <w:rsid w:val="00FB6079"/>
    <w:rsid w:val="00FB63D6"/>
    <w:rsid w:val="00FB76C0"/>
    <w:rsid w:val="00FC156E"/>
    <w:rsid w:val="00FC1F97"/>
    <w:rsid w:val="00FC28A1"/>
    <w:rsid w:val="00FC39D7"/>
    <w:rsid w:val="00FC3A9D"/>
    <w:rsid w:val="00FC5201"/>
    <w:rsid w:val="00FD0D91"/>
    <w:rsid w:val="00FD1C75"/>
    <w:rsid w:val="00FD667F"/>
    <w:rsid w:val="00FD74BC"/>
    <w:rsid w:val="00FE07F1"/>
    <w:rsid w:val="00FE0ED4"/>
    <w:rsid w:val="00FE261A"/>
    <w:rsid w:val="00FE444F"/>
    <w:rsid w:val="00FE5F78"/>
    <w:rsid w:val="00FE733D"/>
    <w:rsid w:val="00FF1289"/>
    <w:rsid w:val="00FF62D7"/>
    <w:rsid w:val="00FF6B74"/>
    <w:rsid w:val="00FF70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o:allowoverlap="f" strokecolor="#0092d0">
      <v:stroke color="#0092d0" weight="1pt"/>
      <v:shadow opacity="22938f" offset="0"/>
      <v:textbox inset=",7.2pt,,7.2pt"/>
      <o:colormru v:ext="edit" colors="#0092d0"/>
    </o:shapedefaults>
    <o:shapelayout v:ext="edit">
      <o:idmap v:ext="edit" data="1"/>
    </o:shapelayout>
  </w:shapeDefaults>
  <w:decimalSymbol w:val=","/>
  <w:listSeparator w:val=";"/>
  <w15:docId w15:val="{3BF33A19-70DF-409E-97FE-3696EEA2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4C4"/>
    <w:pPr>
      <w:spacing w:after="200"/>
    </w:pPr>
    <w:rPr>
      <w:rFonts w:ascii="Calibri" w:hAnsi="Calibri"/>
      <w:color w:val="151515"/>
      <w:sz w:val="22"/>
      <w:szCs w:val="24"/>
      <w:lang w:eastAsia="en-US"/>
    </w:rPr>
  </w:style>
  <w:style w:type="paragraph" w:styleId="Overskrift1">
    <w:name w:val="heading 1"/>
    <w:basedOn w:val="Normal"/>
    <w:next w:val="Normal"/>
    <w:link w:val="Overskrift1Tegn"/>
    <w:qFormat/>
    <w:rsid w:val="000D3C1A"/>
    <w:pPr>
      <w:keepNext/>
      <w:keepLines/>
      <w:spacing w:after="0"/>
      <w:outlineLvl w:val="0"/>
    </w:pPr>
    <w:rPr>
      <w:rFonts w:ascii="Georgia" w:hAnsi="Georgia"/>
      <w:bCs/>
      <w:color w:val="0093D3"/>
      <w:sz w:val="40"/>
      <w:szCs w:val="32"/>
    </w:rPr>
  </w:style>
  <w:style w:type="paragraph" w:styleId="Overskrift2">
    <w:name w:val="heading 2"/>
    <w:basedOn w:val="Normal"/>
    <w:next w:val="Normal"/>
    <w:link w:val="Overskrift2Tegn"/>
    <w:rsid w:val="000D3C1A"/>
    <w:pPr>
      <w:keepNext/>
      <w:keepLines/>
      <w:spacing w:after="0"/>
      <w:outlineLvl w:val="1"/>
    </w:pPr>
    <w:rPr>
      <w:bCs/>
      <w:color w:val="0093D3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rsid w:val="000D3C1A"/>
    <w:rPr>
      <w:rFonts w:ascii="Georgia" w:eastAsia="Times New Roman" w:hAnsi="Georgia" w:cs="Times New Roman"/>
      <w:bCs/>
      <w:color w:val="0093D3"/>
      <w:sz w:val="40"/>
      <w:szCs w:val="32"/>
    </w:rPr>
  </w:style>
  <w:style w:type="character" w:customStyle="1" w:styleId="Overskrift2Tegn">
    <w:name w:val="Overskrift 2 Tegn"/>
    <w:basedOn w:val="Standardskriftforavsnitt"/>
    <w:link w:val="Overskrift2"/>
    <w:rsid w:val="000D3C1A"/>
    <w:rPr>
      <w:rFonts w:ascii="Calibri" w:eastAsia="Times New Roman" w:hAnsi="Calibri" w:cs="Times New Roman"/>
      <w:bCs/>
      <w:color w:val="0093D3"/>
      <w:sz w:val="22"/>
      <w:szCs w:val="26"/>
    </w:rPr>
  </w:style>
  <w:style w:type="paragraph" w:styleId="Bunntekst">
    <w:name w:val="footer"/>
    <w:basedOn w:val="Normal"/>
    <w:link w:val="BunntekstTegn"/>
    <w:uiPriority w:val="99"/>
    <w:unhideWhenUsed/>
    <w:rsid w:val="000D3C1A"/>
    <w:pPr>
      <w:tabs>
        <w:tab w:val="center" w:pos="4153"/>
        <w:tab w:val="right" w:pos="8306"/>
      </w:tabs>
      <w:spacing w:after="0"/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0D3C1A"/>
    <w:rPr>
      <w:rFonts w:ascii="Calibri" w:hAnsi="Calibri"/>
      <w:color w:val="151515"/>
      <w:sz w:val="18"/>
    </w:rPr>
  </w:style>
  <w:style w:type="table" w:styleId="Fargeriktrutenett-uthevingsfarge1">
    <w:name w:val="Colorful Grid Accent 1"/>
    <w:basedOn w:val="Vanligtabell"/>
    <w:uiPriority w:val="73"/>
    <w:rsid w:val="000D3C1A"/>
    <w:rPr>
      <w:color w:val="FFFFFF"/>
      <w:szCs w:val="22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006D9C"/>
    </w:tcPr>
    <w:tblStylePr w:type="firstRow">
      <w:rPr>
        <w:b/>
        <w:bCs/>
      </w:rPr>
      <w:tblPr/>
      <w:tcPr>
        <w:shd w:val="clear" w:color="auto" w:fill="86DAFF"/>
      </w:tcPr>
    </w:tblStylePr>
    <w:tblStylePr w:type="lastRow">
      <w:rPr>
        <w:b/>
        <w:bCs/>
        <w:color w:val="262827"/>
      </w:rPr>
      <w:tblPr/>
      <w:tcPr>
        <w:shd w:val="clear" w:color="auto" w:fill="86DAFF"/>
      </w:tcPr>
    </w:tblStylePr>
    <w:tblStylePr w:type="firstCol">
      <w:rPr>
        <w:color w:val="FFFFFF"/>
      </w:rPr>
      <w:tblPr/>
      <w:tcPr>
        <w:shd w:val="clear" w:color="auto" w:fill="006D9C"/>
      </w:tcPr>
    </w:tblStylePr>
    <w:tblStylePr w:type="lastCol">
      <w:rPr>
        <w:color w:val="FFFFFF"/>
      </w:rPr>
      <w:tblPr/>
      <w:tcPr>
        <w:shd w:val="clear" w:color="auto" w:fill="006D9C"/>
      </w:tcPr>
    </w:tblStylePr>
    <w:tblStylePr w:type="band1Vert">
      <w:tblPr/>
      <w:tcPr>
        <w:shd w:val="clear" w:color="auto" w:fill="69D1FF"/>
      </w:tcPr>
    </w:tblStylePr>
    <w:tblStylePr w:type="band1Horz">
      <w:tblPr/>
      <w:tcPr>
        <w:shd w:val="clear" w:color="auto" w:fill="69D1FF"/>
      </w:tcPr>
    </w:tblStylePr>
  </w:style>
  <w:style w:type="character" w:styleId="Hyperkobling">
    <w:name w:val="Hyperlink"/>
    <w:basedOn w:val="Standardskriftforavsnitt"/>
    <w:rsid w:val="000D3C1A"/>
    <w:rPr>
      <w:color w:val="006D9E"/>
      <w:u w:val="single"/>
    </w:rPr>
  </w:style>
  <w:style w:type="paragraph" w:customStyle="1" w:styleId="IndentedBullet2">
    <w:name w:val="Indented Bullet 2"/>
    <w:basedOn w:val="Normal"/>
    <w:rsid w:val="000D3C1A"/>
    <w:pPr>
      <w:numPr>
        <w:numId w:val="4"/>
      </w:numPr>
      <w:spacing w:after="0"/>
    </w:pPr>
    <w:rPr>
      <w:color w:val="1D1D1D"/>
      <w:szCs w:val="20"/>
      <w:lang w:val="en-US"/>
    </w:rPr>
  </w:style>
  <w:style w:type="paragraph" w:customStyle="1" w:styleId="Heading3">
    <w:name w:val="Heading3"/>
    <w:basedOn w:val="Normal"/>
    <w:qFormat/>
    <w:rsid w:val="000D3C1A"/>
    <w:pPr>
      <w:spacing w:after="0"/>
    </w:pPr>
    <w:rPr>
      <w:rFonts w:eastAsia="Calibri"/>
      <w:b/>
      <w:color w:val="1D1D1D"/>
      <w:szCs w:val="20"/>
      <w:lang w:val="en-GB"/>
    </w:rPr>
  </w:style>
  <w:style w:type="table" w:styleId="Tabellrutenett">
    <w:name w:val="Table Grid"/>
    <w:basedOn w:val="Vanligtabell"/>
    <w:rsid w:val="00496BB9"/>
    <w:tblPr>
      <w:tblBorders>
        <w:top w:val="single" w:sz="4" w:space="0" w:color="262827"/>
        <w:left w:val="single" w:sz="4" w:space="0" w:color="262827"/>
        <w:bottom w:val="single" w:sz="4" w:space="0" w:color="262827"/>
        <w:right w:val="single" w:sz="4" w:space="0" w:color="262827"/>
        <w:insideH w:val="single" w:sz="4" w:space="0" w:color="262827"/>
        <w:insideV w:val="single" w:sz="4" w:space="0" w:color="262827"/>
      </w:tblBorders>
    </w:tblPr>
  </w:style>
  <w:style w:type="paragraph" w:styleId="Topptekst">
    <w:name w:val="header"/>
    <w:basedOn w:val="Normal"/>
    <w:link w:val="TopptekstTegn"/>
    <w:rsid w:val="00716D98"/>
    <w:pPr>
      <w:tabs>
        <w:tab w:val="center" w:pos="4320"/>
        <w:tab w:val="right" w:pos="8640"/>
      </w:tabs>
      <w:spacing w:after="0"/>
    </w:pPr>
  </w:style>
  <w:style w:type="character" w:customStyle="1" w:styleId="TopptekstTegn">
    <w:name w:val="Topptekst Tegn"/>
    <w:basedOn w:val="Standardskriftforavsnitt"/>
    <w:link w:val="Topptekst"/>
    <w:rsid w:val="00716D98"/>
    <w:rPr>
      <w:rFonts w:ascii="Calibri" w:hAnsi="Calibri"/>
      <w:color w:val="151515"/>
      <w:sz w:val="22"/>
    </w:rPr>
  </w:style>
  <w:style w:type="paragraph" w:customStyle="1" w:styleId="Style1">
    <w:name w:val="Style1"/>
    <w:basedOn w:val="Normal"/>
    <w:qFormat/>
    <w:rsid w:val="00EA080B"/>
    <w:pPr>
      <w:spacing w:after="0"/>
    </w:pPr>
    <w:rPr>
      <w:sz w:val="18"/>
    </w:rPr>
  </w:style>
  <w:style w:type="paragraph" w:styleId="Bobletekst">
    <w:name w:val="Balloon Text"/>
    <w:basedOn w:val="Normal"/>
    <w:link w:val="BobletekstTegn"/>
    <w:rsid w:val="00944FD7"/>
    <w:pPr>
      <w:spacing w:after="0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944FD7"/>
    <w:rPr>
      <w:rFonts w:ascii="Tahoma" w:hAnsi="Tahoma" w:cs="Tahoma"/>
      <w:color w:val="151515"/>
      <w:sz w:val="16"/>
      <w:szCs w:val="16"/>
      <w:lang w:eastAsia="en-US"/>
    </w:rPr>
  </w:style>
  <w:style w:type="paragraph" w:styleId="Listeavsnitt">
    <w:name w:val="List Paragraph"/>
    <w:basedOn w:val="Normal"/>
    <w:rsid w:val="00D27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2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rol@westerdals.no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validator.html.e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validator.w3.org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\Skrivebord\MAL_med_adressefelt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F4773-8EA0-4B0E-BEA7-77C397EFA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MAL_med_adressefelt.dotx</Template>
  <TotalTime>152</TotalTime>
  <Pages>4</Pages>
  <Words>490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NITH</Company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</dc:creator>
  <cp:lastModifiedBy>Rolando Antonio Reye Gonzalez</cp:lastModifiedBy>
  <cp:revision>187</cp:revision>
  <cp:lastPrinted>2012-10-24T06:46:00Z</cp:lastPrinted>
  <dcterms:created xsi:type="dcterms:W3CDTF">2015-09-29T12:10:00Z</dcterms:created>
  <dcterms:modified xsi:type="dcterms:W3CDTF">2015-10-02T12:55:00Z</dcterms:modified>
</cp:coreProperties>
</file>